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2BEB4" w14:textId="2772A4D3" w:rsidR="00D077E9" w:rsidRPr="00240586" w:rsidRDefault="00D54CA8" w:rsidP="00D70D02"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7216" behindDoc="1" locked="0" layoutInCell="1" allowOverlap="1" wp14:anchorId="2518657D" wp14:editId="3F8DD130">
            <wp:simplePos x="0" y="0"/>
            <wp:positionH relativeFrom="page">
              <wp:posOffset>19050</wp:posOffset>
            </wp:positionH>
            <wp:positionV relativeFrom="page">
              <wp:align>top</wp:align>
            </wp:positionV>
            <wp:extent cx="7543800" cy="6686550"/>
            <wp:effectExtent l="0" t="0" r="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0F6ACBD3" wp14:editId="67B3524E">
                <wp:extent cx="304800" cy="304800"/>
                <wp:effectExtent l="0" t="0" r="0" b="0"/>
                <wp:docPr id="755861799" name="직사각형 1" descr="경북대에 대한 이미지 결과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C77D2" id="직사각형 1" o:spid="_x0000_s1026" alt="경북대에 대한 이미지 결과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E5F63FD" wp14:editId="72C7578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74437" w14:textId="1AC6F62D" w:rsidR="00240586" w:rsidRDefault="0044473D" w:rsidP="0024058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DED8F7" wp14:editId="4C69813A">
                                  <wp:extent cx="1896062" cy="1897380"/>
                                  <wp:effectExtent l="0" t="0" r="9525" b="7620"/>
                                  <wp:docPr id="1026" name="Picture 2" descr="경북대 입학처 홈페이지 바로가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B319F1E0-A239-9AB5-B7B4-3A3012E6EFD0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" name="Picture 2" descr="경북대 입학처 홈페이지 바로가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B319F1E0-A239-9AB5-B7B4-3A3012E6EFD0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duotone>
                                              <a:prstClr val="black"/>
                                              <a:schemeClr val="bg1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1">
                                                    <a14:imgEffect>
                                                      <a14:colorTemperature colorTemp="11200"/>
                                                    </a14:imgEffect>
                                                    <a14:imgEffect>
                                                      <a14:saturation sat="0"/>
                                                    </a14:imgEffect>
                                                    <a14:imgEffect>
                                                      <a14:brightnessContrast bright="4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3791" cy="1905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F63FD" id="직사각형 3" o:spid="_x0000_s1026" alt="표지 텍스트의 흰 직사각형" style="position:absolute;margin-left:-15.95pt;margin-top:73.85pt;width:310.15pt;height:681.6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" fillcolor="white [3212]" stroked="f" strokeweight="2pt">
                <v:textbox>
                  <w:txbxContent>
                    <w:p w14:paraId="21174437" w14:textId="1AC6F62D" w:rsidR="00240586" w:rsidRDefault="0044473D" w:rsidP="0024058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DED8F7" wp14:editId="4C69813A">
                            <wp:extent cx="1896062" cy="1897380"/>
                            <wp:effectExtent l="0" t="0" r="9525" b="7620"/>
                            <wp:docPr id="1026" name="Picture 2" descr="경북대 입학처 홈페이지 바로가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B319F1E0-A239-9AB5-B7B4-3A3012E6EFD0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6" name="Picture 2" descr="경북대 입학처 홈페이지 바로가기">
                                      <a:extLst>
                                        <a:ext uri="{FF2B5EF4-FFF2-40B4-BE49-F238E27FC236}">
                                          <a16:creationId xmlns:a16="http://schemas.microsoft.com/office/drawing/2014/main" id="{B319F1E0-A239-9AB5-B7B4-3A3012E6EFD0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duotone>
                                        <a:prstClr val="black"/>
                                        <a:schemeClr val="bg1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3">
                                              <a14:imgEffect>
                                                <a14:colorTemperature colorTemp="11200"/>
                                              </a14:imgEffect>
                                              <a14:imgEffect>
                                                <a14:saturation sat="0"/>
                                              </a14:imgEffect>
                                              <a14:imgEffect>
                                                <a14:brightnessContrast bright="4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3791" cy="190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6D3DF34C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477A692" w14:textId="26381E69" w:rsidR="00D077E9" w:rsidRPr="00240586" w:rsidRDefault="00D077E9" w:rsidP="00046E49">
            <w:pPr>
              <w:spacing w:line="240" w:lineRule="auto"/>
            </w:pPr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1F5DE55A" wp14:editId="2A135CDB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A720C1" w14:textId="468CDCC1" w:rsidR="00D077E9" w:rsidRPr="00046E49" w:rsidRDefault="00D54CA8" w:rsidP="00C9360B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  <w:sz w:val="56"/>
                                      <w:szCs w:val="48"/>
                                      <w:lang w:val="ko-KR" w:bidi="ko-KR"/>
                                    </w:rPr>
                                  </w:pPr>
                                  <w:r w:rsidRPr="00046E49">
                                    <w:rPr>
                                      <w:rFonts w:hint="eastAsia"/>
                                      <w:color w:val="0F0D29" w:themeColor="text1"/>
                                      <w:sz w:val="56"/>
                                      <w:szCs w:val="48"/>
                                      <w:lang w:val="ko-KR" w:bidi="ko-KR"/>
                                    </w:rPr>
                                    <w:t xml:space="preserve">데이터 분석 기초 </w:t>
                                  </w:r>
                                </w:p>
                                <w:p w14:paraId="35BA3721" w14:textId="683240FC" w:rsidR="00D54CA8" w:rsidRPr="00046E49" w:rsidRDefault="00D54CA8" w:rsidP="00C9360B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  <w:sz w:val="56"/>
                                      <w:szCs w:val="48"/>
                                      <w:lang w:val="ko-KR" w:bidi="ko-KR"/>
                                    </w:rPr>
                                  </w:pPr>
                                  <w:r w:rsidRPr="00046E49">
                                    <w:rPr>
                                      <w:rFonts w:hint="eastAsia"/>
                                      <w:color w:val="0F0D29" w:themeColor="text1"/>
                                      <w:sz w:val="56"/>
                                      <w:szCs w:val="48"/>
                                      <w:lang w:val="ko-KR" w:bidi="ko-KR"/>
                                    </w:rPr>
                                    <w:t>5조 보고서</w:t>
                                  </w:r>
                                </w:p>
                                <w:p w14:paraId="2D15BBE0" w14:textId="1F8B020B" w:rsidR="00046E49" w:rsidRPr="00046E49" w:rsidRDefault="00046E49" w:rsidP="00C9360B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  <w:sz w:val="56"/>
                                      <w:szCs w:val="48"/>
                                      <w:lang w:val="ko-KR" w:bidi="ko-KR"/>
                                    </w:rPr>
                                  </w:pPr>
                                </w:p>
                                <w:p w14:paraId="59BB43BD" w14:textId="77777777" w:rsidR="00046E49" w:rsidRPr="00046E49" w:rsidRDefault="00046E49" w:rsidP="00C9360B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  <w:sz w:val="48"/>
                                      <w:szCs w:val="40"/>
                                      <w:lang w:val="ko-KR" w:bidi="ko-KR"/>
                                    </w:rPr>
                                  </w:pPr>
                                </w:p>
                                <w:p w14:paraId="1AAF13E0" w14:textId="5202532B" w:rsidR="00D54CA8" w:rsidRPr="00D86945" w:rsidRDefault="00D54CA8" w:rsidP="00C9360B">
                                  <w:pPr>
                                    <w:pStyle w:val="a7"/>
                                    <w:spacing w:line="204" w:lineRule="auto"/>
                                  </w:pPr>
                                </w:p>
                                <w:p w14:paraId="27A082E0" w14:textId="77777777" w:rsidR="00D077E9" w:rsidRPr="00D86945" w:rsidRDefault="00D077E9" w:rsidP="00C9360B">
                                  <w:pPr>
                                    <w:pStyle w:val="a7"/>
                                    <w:spacing w:after="0" w:line="204" w:lineRule="auto"/>
                                  </w:pPr>
                                  <w:r w:rsidRPr="00D86945">
                                    <w:rPr>
                                      <w:lang w:val="ko-KR" w:bidi="ko-KR"/>
                                    </w:rPr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F5DE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" filled="f" stroked="f" strokeweight=".5pt">
                      <v:textbox>
                        <w:txbxContent>
                          <w:p w14:paraId="75A720C1" w14:textId="468CDCC1" w:rsidR="00D077E9" w:rsidRPr="00046E49" w:rsidRDefault="00D54CA8" w:rsidP="00C9360B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  <w:sz w:val="56"/>
                                <w:szCs w:val="48"/>
                                <w:lang w:val="ko-KR" w:bidi="ko-KR"/>
                              </w:rPr>
                            </w:pPr>
                            <w:r w:rsidRPr="00046E49">
                              <w:rPr>
                                <w:rFonts w:hint="eastAsia"/>
                                <w:color w:val="0F0D29" w:themeColor="text1"/>
                                <w:sz w:val="56"/>
                                <w:szCs w:val="48"/>
                                <w:lang w:val="ko-KR" w:bidi="ko-KR"/>
                              </w:rPr>
                              <w:t xml:space="preserve">데이터 분석 기초 </w:t>
                            </w:r>
                          </w:p>
                          <w:p w14:paraId="35BA3721" w14:textId="683240FC" w:rsidR="00D54CA8" w:rsidRPr="00046E49" w:rsidRDefault="00D54CA8" w:rsidP="00C9360B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  <w:sz w:val="56"/>
                                <w:szCs w:val="48"/>
                                <w:lang w:val="ko-KR" w:bidi="ko-KR"/>
                              </w:rPr>
                            </w:pPr>
                            <w:r w:rsidRPr="00046E49">
                              <w:rPr>
                                <w:rFonts w:hint="eastAsia"/>
                                <w:color w:val="0F0D29" w:themeColor="text1"/>
                                <w:sz w:val="56"/>
                                <w:szCs w:val="48"/>
                                <w:lang w:val="ko-KR" w:bidi="ko-KR"/>
                              </w:rPr>
                              <w:t>5조 보고서</w:t>
                            </w:r>
                          </w:p>
                          <w:p w14:paraId="2D15BBE0" w14:textId="1F8B020B" w:rsidR="00046E49" w:rsidRPr="00046E49" w:rsidRDefault="00046E49" w:rsidP="00C9360B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  <w:sz w:val="56"/>
                                <w:szCs w:val="48"/>
                                <w:lang w:val="ko-KR" w:bidi="ko-KR"/>
                              </w:rPr>
                            </w:pPr>
                          </w:p>
                          <w:p w14:paraId="59BB43BD" w14:textId="77777777" w:rsidR="00046E49" w:rsidRPr="00046E49" w:rsidRDefault="00046E49" w:rsidP="00C9360B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  <w:sz w:val="48"/>
                                <w:szCs w:val="40"/>
                                <w:lang w:val="ko-KR" w:bidi="ko-KR"/>
                              </w:rPr>
                            </w:pPr>
                          </w:p>
                          <w:p w14:paraId="1AAF13E0" w14:textId="5202532B" w:rsidR="00D54CA8" w:rsidRPr="00D86945" w:rsidRDefault="00D54CA8" w:rsidP="00C9360B">
                            <w:pPr>
                              <w:pStyle w:val="a7"/>
                              <w:spacing w:line="204" w:lineRule="auto"/>
                            </w:pPr>
                          </w:p>
                          <w:p w14:paraId="27A082E0" w14:textId="77777777" w:rsidR="00D077E9" w:rsidRPr="00D86945" w:rsidRDefault="00D077E9" w:rsidP="00C9360B">
                            <w:pPr>
                              <w:pStyle w:val="a7"/>
                              <w:spacing w:after="0" w:line="204" w:lineRule="auto"/>
                            </w:pPr>
                            <w:r w:rsidRPr="00D86945">
                              <w:rPr>
                                <w:lang w:val="ko-KR" w:bidi="ko-KR"/>
                              </w:rPr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077E9" w:rsidRPr="00240586" w14:paraId="5F78BE35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79F5379" w14:textId="13395B28" w:rsidR="00D077E9" w:rsidRPr="00046E49" w:rsidRDefault="00046E49" w:rsidP="00046E49">
            <w:pPr>
              <w:spacing w:line="240" w:lineRule="auto"/>
              <w:rPr>
                <w:noProof/>
                <w:color w:val="0F0D29" w:themeColor="text1"/>
              </w:rPr>
            </w:pPr>
            <w:r w:rsidRPr="00046E49">
              <w:rPr>
                <w:rFonts w:hint="eastAsia"/>
                <w:noProof/>
                <w:color w:val="0F0D29" w:themeColor="text1"/>
              </w:rPr>
              <w:t>분석 주제 - 노인복지 거점 선정</w:t>
            </w:r>
          </w:p>
          <w:p w14:paraId="7CABA227" w14:textId="7A9CEEFA" w:rsidR="00046E49" w:rsidRPr="00240586" w:rsidRDefault="00046E49" w:rsidP="00046E49">
            <w:pPr>
              <w:spacing w:line="240" w:lineRule="auto"/>
              <w:rPr>
                <w:noProof/>
              </w:rPr>
            </w:pPr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7188F137" wp14:editId="1CBA900F">
                      <wp:extent cx="2400300" cy="19050"/>
                      <wp:effectExtent l="1905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00300" cy="1905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EABE633" id="직선 연결선 5" o:spid="_x0000_s1026" alt="텍스트 구분선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89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" strokecolor="#0f0d29 [3213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2E7DFB4C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  <w:color w:val="0F0D29" w:themeColor="text1"/>
              </w:rPr>
              <w:id w:val="1080870105"/>
              <w:placeholder>
                <w:docPart w:val="4C07EFA84AC743B7AD5E655E619C49C0"/>
              </w:placeholder>
              <w15:appearance w15:val="hidden"/>
            </w:sdtPr>
            <w:sdtEndPr>
              <w:rPr>
                <w:color w:val="082A75" w:themeColor="text2"/>
              </w:rPr>
            </w:sdtEndPr>
            <w:sdtContent>
              <w:p w14:paraId="3625E3D3" w14:textId="7BD00193" w:rsidR="00D077E9" w:rsidRPr="00240586" w:rsidRDefault="00046E49" w:rsidP="00AB02A7">
                <w:r w:rsidRPr="00046E49">
                  <w:rPr>
                    <w:rFonts w:hint="eastAsia"/>
                    <w:color w:val="0F0D29" w:themeColor="text1"/>
                  </w:rPr>
                  <w:t>분석 기간: 2025.4.8. ~ 2025.6.17.</w:t>
                </w:r>
              </w:p>
            </w:sdtContent>
          </w:sdt>
          <w:p w14:paraId="66A1F70F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3FC10AB7" wp14:editId="5A6026B1">
                      <wp:extent cx="3009900" cy="9525"/>
                      <wp:effectExtent l="19050" t="19050" r="19050" b="28575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9900" cy="952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09238CD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" strokecolor="#0f0d29 [3213]" strokeweight="3pt">
                      <w10:anchorlock/>
                    </v:line>
                  </w:pict>
                </mc:Fallback>
              </mc:AlternateContent>
            </w:r>
          </w:p>
          <w:p w14:paraId="6E8FD961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F9363C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7466FDB0" w14:textId="64B306C7" w:rsidR="00D077E9" w:rsidRPr="00046E49" w:rsidRDefault="00000000" w:rsidP="00AB02A7">
            <w:pPr>
              <w:rPr>
                <w:color w:val="0F0D29" w:themeColor="text1"/>
              </w:rPr>
            </w:pPr>
            <w:sdt>
              <w:sdtPr>
                <w:rPr>
                  <w:rFonts w:hint="eastAsia"/>
                  <w:color w:val="0F0D29" w:themeColor="text1"/>
                </w:rPr>
                <w:id w:val="-1740469667"/>
                <w:placeholder>
                  <w:docPart w:val="325003E8669C49CBBFD09397856AB80F"/>
                </w:placeholder>
                <w15:appearance w15:val="hidden"/>
              </w:sdtPr>
              <w:sdtContent>
                <w:proofErr w:type="spellStart"/>
                <w:r w:rsidR="00D54CA8" w:rsidRPr="00046E49">
                  <w:rPr>
                    <w:rFonts w:hint="eastAsia"/>
                    <w:color w:val="0F0D29" w:themeColor="text1"/>
                  </w:rPr>
                  <w:t>팀명</w:t>
                </w:r>
                <w:proofErr w:type="spellEnd"/>
                <w:r w:rsidR="00D54CA8" w:rsidRPr="00046E49">
                  <w:rPr>
                    <w:rFonts w:hint="eastAsia"/>
                    <w:color w:val="0F0D29" w:themeColor="text1"/>
                  </w:rPr>
                  <w:t xml:space="preserve">: </w:t>
                </w:r>
                <w:proofErr w:type="spellStart"/>
                <w:r w:rsidR="00D54CA8" w:rsidRPr="00046E49">
                  <w:rPr>
                    <w:rFonts w:hint="eastAsia"/>
                    <w:color w:val="0F0D29" w:themeColor="text1"/>
                  </w:rPr>
                  <w:t>어벤져스</w:t>
                </w:r>
                <w:proofErr w:type="spellEnd"/>
              </w:sdtContent>
            </w:sdt>
          </w:p>
          <w:p w14:paraId="2E1F3E94" w14:textId="70EF1B6C" w:rsidR="00D077E9" w:rsidRPr="00046E49" w:rsidRDefault="00D54CA8" w:rsidP="00AB02A7">
            <w:pPr>
              <w:rPr>
                <w:color w:val="0F0D29" w:themeColor="text1"/>
              </w:rPr>
            </w:pPr>
            <w:r w:rsidRPr="00046E49">
              <w:rPr>
                <w:rFonts w:hint="eastAsia"/>
                <w:color w:val="0F0D29" w:themeColor="text1"/>
                <w:lang w:val="ko-KR" w:bidi="ko-KR"/>
              </w:rPr>
              <w:t>팀원</w:t>
            </w:r>
            <w:r w:rsidR="00D077E9" w:rsidRPr="00046E49">
              <w:rPr>
                <w:rFonts w:hint="eastAsia"/>
                <w:color w:val="0F0D29" w:themeColor="text1"/>
                <w:lang w:val="ko-KR" w:bidi="ko-KR"/>
              </w:rPr>
              <w:t xml:space="preserve">: </w:t>
            </w:r>
            <w:sdt>
              <w:sdtPr>
                <w:rPr>
                  <w:rFonts w:hint="eastAsia"/>
                  <w:color w:val="0F0D29" w:themeColor="text1"/>
                </w:rPr>
                <w:alias w:val="이름"/>
                <w:tag w:val="이름"/>
                <w:id w:val="-180584491"/>
                <w:placeholder>
                  <w:docPart w:val="1129AD394CF046B48378159F65000AB6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Pr="00046E49">
                  <w:rPr>
                    <w:rFonts w:hint="eastAsia"/>
                    <w:color w:val="0F0D29" w:themeColor="text1"/>
                  </w:rPr>
                  <w:t xml:space="preserve">김민혁(조장), </w:t>
                </w:r>
                <w:proofErr w:type="spellStart"/>
                <w:r w:rsidRPr="00046E49">
                  <w:rPr>
                    <w:rFonts w:hint="eastAsia"/>
                    <w:color w:val="0F0D29" w:themeColor="text1"/>
                  </w:rPr>
                  <w:t>조주성</w:t>
                </w:r>
                <w:proofErr w:type="spellEnd"/>
                <w:r w:rsidRPr="00046E49">
                  <w:rPr>
                    <w:rFonts w:hint="eastAsia"/>
                    <w:color w:val="0F0D29" w:themeColor="text1"/>
                  </w:rPr>
                  <w:t xml:space="preserve">, </w:t>
                </w:r>
                <w:proofErr w:type="spellStart"/>
                <w:r w:rsidRPr="00046E49">
                  <w:rPr>
                    <w:rFonts w:hint="eastAsia"/>
                    <w:color w:val="0F0D29" w:themeColor="text1"/>
                  </w:rPr>
                  <w:t>최원경</w:t>
                </w:r>
                <w:proofErr w:type="spellEnd"/>
                <w:r w:rsidRPr="00046E49">
                  <w:rPr>
                    <w:rFonts w:hint="eastAsia"/>
                    <w:color w:val="0F0D29" w:themeColor="text1"/>
                  </w:rPr>
                  <w:t>, 장윤경</w:t>
                </w:r>
              </w:sdtContent>
            </w:sdt>
          </w:p>
          <w:p w14:paraId="7FB06E22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39BDC4AD" w14:textId="18B85767" w:rsidR="00E749C3" w:rsidRDefault="00847680" w:rsidP="00034CE6">
      <w:pPr>
        <w:spacing w:after="200"/>
        <w:rPr>
          <w:color w:val="0F0D29" w:themeColor="text1"/>
          <w:lang w:val="ko-KR" w:bidi="ko-KR"/>
        </w:rPr>
      </w:pPr>
      <w:r>
        <w:rPr>
          <w:rFonts w:hint="eastAsia"/>
          <w:noProof/>
          <w:color w:val="0F0D29" w:themeColor="text1"/>
          <w:lang w:val="ko-KR" w:bidi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E14ED9" wp14:editId="36841D3F">
                <wp:simplePos x="0" y="0"/>
                <wp:positionH relativeFrom="page">
                  <wp:posOffset>6049010</wp:posOffset>
                </wp:positionH>
                <wp:positionV relativeFrom="paragraph">
                  <wp:posOffset>7440930</wp:posOffset>
                </wp:positionV>
                <wp:extent cx="1993900" cy="1397000"/>
                <wp:effectExtent l="0" t="0" r="0" b="0"/>
                <wp:wrapNone/>
                <wp:docPr id="200643045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0" cy="139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DEF8C" w14:textId="2957A381" w:rsidR="00847680" w:rsidRPr="00847680" w:rsidRDefault="00847680" w:rsidP="00847680">
                            <w:pPr>
                              <w:spacing w:line="240" w:lineRule="auto"/>
                              <w:rPr>
                                <w:rFonts w:ascii="한컴 말랑말랑 Bold" w:eastAsia="한컴 말랑말랑 Bold" w:hAnsi="한컴 말랑말랑 Bold"/>
                                <w:color w:val="FFFFFF" w:themeColor="background1"/>
                                <w:sz w:val="36"/>
                                <w:szCs w:val="28"/>
                              </w:rPr>
                            </w:pPr>
                            <w:r w:rsidRPr="00847680">
                              <w:rPr>
                                <w:rFonts w:ascii="한컴 말랑말랑 Bold" w:eastAsia="한컴 말랑말랑 Bold" w:hAnsi="한컴 말랑말랑 Bold" w:hint="eastAsia"/>
                                <w:color w:val="FFFFFF" w:themeColor="background1"/>
                                <w:sz w:val="36"/>
                                <w:szCs w:val="28"/>
                              </w:rPr>
                              <w:t>전자공학부 인공지능전공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14ED9" id="직사각형 7" o:spid="_x0000_s1028" style="position:absolute;margin-left:476.3pt;margin-top:585.9pt;width:157pt;height:110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" filled="f" stroked="f" strokeweight="2pt">
                <v:textbox>
                  <w:txbxContent>
                    <w:p w14:paraId="399DEF8C" w14:textId="2957A381" w:rsidR="00847680" w:rsidRPr="00847680" w:rsidRDefault="00847680" w:rsidP="00847680">
                      <w:pPr>
                        <w:spacing w:line="240" w:lineRule="auto"/>
                        <w:rPr>
                          <w:rFonts w:ascii="한컴 말랑말랑 Bold" w:eastAsia="한컴 말랑말랑 Bold" w:hAnsi="한컴 말랑말랑 Bold"/>
                          <w:color w:val="FFFFFF" w:themeColor="background1"/>
                          <w:sz w:val="36"/>
                          <w:szCs w:val="28"/>
                        </w:rPr>
                      </w:pPr>
                      <w:r w:rsidRPr="00847680">
                        <w:rPr>
                          <w:rFonts w:ascii="한컴 말랑말랑 Bold" w:eastAsia="한컴 말랑말랑 Bold" w:hAnsi="한컴 말랑말랑 Bold" w:hint="eastAsia"/>
                          <w:color w:val="FFFFFF" w:themeColor="background1"/>
                          <w:sz w:val="36"/>
                          <w:szCs w:val="28"/>
                        </w:rPr>
                        <w:t>전자공학부 인공지능전공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046E49">
        <w:rPr>
          <w:rFonts w:hint="eastAsia"/>
          <w:noProof/>
          <w:color w:val="0F0D29" w:themeColor="text1"/>
          <w:lang w:val="ko-KR" w:bidi="ko-KR"/>
        </w:rPr>
        <w:drawing>
          <wp:anchor distT="0" distB="0" distL="114300" distR="114300" simplePos="0" relativeHeight="251660288" behindDoc="0" locked="0" layoutInCell="1" allowOverlap="1" wp14:anchorId="79768176" wp14:editId="38C28D43">
            <wp:simplePos x="0" y="0"/>
            <wp:positionH relativeFrom="margin">
              <wp:posOffset>4441190</wp:posOffset>
            </wp:positionH>
            <wp:positionV relativeFrom="paragraph">
              <wp:posOffset>7618730</wp:posOffset>
            </wp:positionV>
            <wp:extent cx="1016000" cy="1056640"/>
            <wp:effectExtent l="0" t="0" r="0" b="0"/>
            <wp:wrapNone/>
            <wp:docPr id="12" name="그래픽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046E49">
        <w:rPr>
          <w:rFonts w:hint="eastAsia"/>
          <w:noProof/>
          <w:color w:val="0F0D29" w:themeColor="text1"/>
          <w:lang w:val="ko-KR" w:bidi="ko-KR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CF8E5FB" wp14:editId="3E9EF26F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4471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8E5FB" id="직사각형 2" o:spid="_x0000_s1029" alt="컬러 직사각형" style="position:absolute;margin-left:-58.7pt;margin-top:525pt;width:611.1pt;height:316.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" fillcolor="#c00000" stroked="f" strokeweight="2pt">
                <v:textbox>
                  <w:txbxContent>
                    <w:p w14:paraId="7944471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046E49">
        <w:rPr>
          <w:rFonts w:hint="eastAsia"/>
          <w:color w:val="0F0D29" w:themeColor="text1"/>
          <w:lang w:val="ko-KR" w:bidi="ko-KR"/>
        </w:rPr>
        <w:br w:type="page"/>
      </w:r>
    </w:p>
    <w:p w14:paraId="0F44BF82" w14:textId="30332066" w:rsidR="00034CE6" w:rsidRDefault="00034CE6" w:rsidP="00034CE6">
      <w:pPr>
        <w:pStyle w:val="1"/>
        <w:rPr>
          <w:color w:val="171717" w:themeColor="background2" w:themeShade="1A"/>
          <w:lang w:val="ko-KR" w:bidi="ko-KR"/>
        </w:rPr>
      </w:pPr>
      <w:r w:rsidRPr="00034CE6">
        <w:rPr>
          <w:rFonts w:hint="eastAsia"/>
          <w:color w:val="171717" w:themeColor="background2" w:themeShade="1A"/>
          <w:lang w:val="ko-KR" w:bidi="ko-KR"/>
        </w:rPr>
        <w:lastRenderedPageBreak/>
        <w:t>데이터 처리 및 분석 설계</w:t>
      </w:r>
    </w:p>
    <w:p w14:paraId="21589142" w14:textId="61457EE1" w:rsidR="00034CE6" w:rsidRPr="00034CE6" w:rsidRDefault="00034CE6" w:rsidP="00034CE6">
      <w:pPr>
        <w:pStyle w:val="31"/>
        <w:rPr>
          <w:b w:val="0"/>
          <w:bCs/>
          <w:color w:val="171717" w:themeColor="background2" w:themeShade="1A"/>
          <w:sz w:val="32"/>
          <w:szCs w:val="32"/>
          <w:lang w:val="ko-KR" w:bidi="ko-KR"/>
        </w:rPr>
      </w:pPr>
      <w:r w:rsidRPr="00034CE6">
        <w:rPr>
          <w:rFonts w:hint="eastAsia"/>
          <w:b w:val="0"/>
          <w:bCs/>
          <w:color w:val="171717" w:themeColor="background2" w:themeShade="1A"/>
          <w:sz w:val="32"/>
          <w:szCs w:val="32"/>
          <w:lang w:val="ko-KR" w:bidi="ko-KR"/>
        </w:rPr>
        <w:t>데이터 전처리와 EDA, 시각화 설계</w:t>
      </w:r>
    </w:p>
    <w:p w14:paraId="16394FBD" w14:textId="3B91FD69" w:rsidR="00E749C3" w:rsidRPr="00E749C3" w:rsidRDefault="00E749C3" w:rsidP="00E749C3">
      <w:pPr>
        <w:pStyle w:val="afd"/>
        <w:numPr>
          <w:ilvl w:val="0"/>
          <w:numId w:val="21"/>
        </w:numPr>
        <w:rPr>
          <w:b w:val="0"/>
          <w:bCs/>
          <w:color w:val="171717" w:themeColor="background2" w:themeShade="1A"/>
        </w:rPr>
      </w:pPr>
      <w:r w:rsidRPr="00E749C3">
        <w:rPr>
          <w:bCs/>
          <w:color w:val="171717" w:themeColor="background2" w:themeShade="1A"/>
        </w:rPr>
        <w:t>데이터 가공(</w:t>
      </w:r>
      <w:proofErr w:type="spellStart"/>
      <w:r w:rsidRPr="00E749C3">
        <w:rPr>
          <w:bCs/>
          <w:color w:val="171717" w:themeColor="background2" w:themeShade="1A"/>
        </w:rPr>
        <w:t>전처리</w:t>
      </w:r>
      <w:proofErr w:type="spellEnd"/>
      <w:r w:rsidRPr="00E749C3">
        <w:rPr>
          <w:bCs/>
          <w:color w:val="171717" w:themeColor="background2" w:themeShade="1A"/>
        </w:rPr>
        <w:t>)</w:t>
      </w:r>
    </w:p>
    <w:p w14:paraId="2FB4B5D7" w14:textId="77777777" w:rsidR="00E749C3" w:rsidRPr="00E749C3" w:rsidRDefault="00E749C3" w:rsidP="00E749C3">
      <w:pPr>
        <w:rPr>
          <w:b w:val="0"/>
          <w:bCs/>
          <w:color w:val="171717" w:themeColor="background2" w:themeShade="1A"/>
        </w:rPr>
      </w:pPr>
      <w:r w:rsidRPr="00E749C3">
        <w:rPr>
          <w:b w:val="0"/>
          <w:bCs/>
          <w:color w:val="171717" w:themeColor="background2" w:themeShade="1A"/>
        </w:rPr>
        <w:t xml:space="preserve">본 프로젝트에서는 대구광역시 북구 지역을 대상으로 시니어 클럽 거점 후보지를 선정하고자 다양한 공공 데이터를 수집 및 </w:t>
      </w:r>
      <w:proofErr w:type="spellStart"/>
      <w:r w:rsidRPr="00E749C3">
        <w:rPr>
          <w:b w:val="0"/>
          <w:bCs/>
          <w:color w:val="171717" w:themeColor="background2" w:themeShade="1A"/>
        </w:rPr>
        <w:t>전처리하였다</w:t>
      </w:r>
      <w:proofErr w:type="spellEnd"/>
      <w:r w:rsidRPr="00E749C3">
        <w:rPr>
          <w:b w:val="0"/>
          <w:bCs/>
          <w:color w:val="171717" w:themeColor="background2" w:themeShade="1A"/>
        </w:rPr>
        <w:t>. 주요 데이터는 크게 세 가지 범주로 구성되었다. 첫째, 행정동별 독거노인 수를 포함한 인구통계 데이터로, 고령 인구의 분포를 분석하는 데 사용되었다. 둘째, 노인 요양시설 및 복지기관의 위치 데</w:t>
      </w:r>
      <w:r w:rsidRPr="00E749C3">
        <w:rPr>
          <w:rFonts w:hint="eastAsia"/>
          <w:b w:val="0"/>
          <w:bCs/>
          <w:color w:val="171717" w:themeColor="background2" w:themeShade="1A"/>
        </w:rPr>
        <w:t>이터</w:t>
      </w:r>
      <w:r w:rsidRPr="00E749C3">
        <w:rPr>
          <w:b w:val="0"/>
          <w:bCs/>
          <w:color w:val="171717" w:themeColor="background2" w:themeShade="1A"/>
        </w:rPr>
        <w:t>(</w:t>
      </w:r>
      <w:proofErr w:type="spellStart"/>
      <w:r w:rsidRPr="00E749C3">
        <w:rPr>
          <w:b w:val="0"/>
          <w:bCs/>
          <w:color w:val="171717" w:themeColor="background2" w:themeShade="1A"/>
        </w:rPr>
        <w:t>silver_center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, </w:t>
      </w:r>
      <w:proofErr w:type="spellStart"/>
      <w:r w:rsidRPr="00E749C3">
        <w:rPr>
          <w:b w:val="0"/>
          <w:bCs/>
          <w:color w:val="171717" w:themeColor="background2" w:themeShade="1A"/>
        </w:rPr>
        <w:t>welfare_center</w:t>
      </w:r>
      <w:proofErr w:type="spellEnd"/>
      <w:r w:rsidRPr="00E749C3">
        <w:rPr>
          <w:b w:val="0"/>
          <w:bCs/>
          <w:color w:val="171717" w:themeColor="background2" w:themeShade="1A"/>
        </w:rPr>
        <w:t>)로, 복지 시설 간의 거리 및 밀집도를 파악하는 데 활용되었다.</w:t>
      </w:r>
      <w:r w:rsidRPr="00E749C3">
        <w:rPr>
          <w:rFonts w:hint="eastAsia"/>
          <w:b w:val="0"/>
          <w:bCs/>
          <w:color w:val="171717" w:themeColor="background2" w:themeShade="1A"/>
        </w:rPr>
        <w:t xml:space="preserve"> 마지막으로 </w:t>
      </w:r>
      <w:r w:rsidRPr="00E749C3">
        <w:rPr>
          <w:b w:val="0"/>
          <w:bCs/>
          <w:color w:val="171717" w:themeColor="background2" w:themeShade="1A"/>
        </w:rPr>
        <w:t>시내버스 정류소, 지하철 출구(sub1_df, sub2_df, sub3_df), 병·의원(</w:t>
      </w:r>
      <w:proofErr w:type="spellStart"/>
      <w:r w:rsidRPr="00E749C3">
        <w:rPr>
          <w:b w:val="0"/>
          <w:bCs/>
          <w:color w:val="171717" w:themeColor="background2" w:themeShade="1A"/>
        </w:rPr>
        <w:t>med_df</w:t>
      </w:r>
      <w:proofErr w:type="spellEnd"/>
      <w:r w:rsidRPr="00E749C3">
        <w:rPr>
          <w:b w:val="0"/>
          <w:bCs/>
          <w:color w:val="171717" w:themeColor="background2" w:themeShade="1A"/>
        </w:rPr>
        <w:t>) 위치 데이터로, 각 시설의 물리적 접근성을 분석하기 위한 핵심 자료가 되었다.</w:t>
      </w:r>
    </w:p>
    <w:p w14:paraId="42B0CB14" w14:textId="77777777" w:rsidR="00E749C3" w:rsidRPr="00E749C3" w:rsidRDefault="00E749C3" w:rsidP="00E749C3">
      <w:pPr>
        <w:keepNext/>
        <w:rPr>
          <w:color w:val="171717" w:themeColor="background2" w:themeShade="1A"/>
        </w:rPr>
      </w:pPr>
      <w:r w:rsidRPr="00E749C3">
        <w:rPr>
          <w:b w:val="0"/>
          <w:bCs/>
          <w:color w:val="171717" w:themeColor="background2" w:themeShade="1A"/>
        </w:rPr>
        <w:t>데이터는 모두 2년 이내의 최신 자료만을 선별하여 분석의 현실성과 신뢰성을 확보하고자 하였으며, 위도·경도 좌표 정보를 포함하여 정확한 거리 계산이 가능하도록 하였다.</w:t>
      </w:r>
      <w:r w:rsidRPr="00E749C3">
        <w:rPr>
          <w:rFonts w:hint="eastAsia"/>
          <w:b w:val="0"/>
          <w:bCs/>
          <w:color w:val="171717" w:themeColor="background2" w:themeShade="1A"/>
        </w:rPr>
        <w:t xml:space="preserve"> </w:t>
      </w:r>
      <w:proofErr w:type="spellStart"/>
      <w:r w:rsidRPr="00E749C3">
        <w:rPr>
          <w:b w:val="0"/>
          <w:bCs/>
          <w:color w:val="171717" w:themeColor="background2" w:themeShade="1A"/>
        </w:rPr>
        <w:t>전처리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 과정에서는 </w:t>
      </w:r>
      <w:proofErr w:type="spellStart"/>
      <w:r w:rsidRPr="00E749C3">
        <w:rPr>
          <w:b w:val="0"/>
          <w:bCs/>
          <w:color w:val="171717" w:themeColor="background2" w:themeShade="1A"/>
        </w:rPr>
        <w:t>결측값을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 탐지하여 제거하거나 평균, </w:t>
      </w:r>
      <w:proofErr w:type="spellStart"/>
      <w:r w:rsidRPr="00E749C3">
        <w:rPr>
          <w:b w:val="0"/>
          <w:bCs/>
          <w:color w:val="171717" w:themeColor="background2" w:themeShade="1A"/>
        </w:rPr>
        <w:t>중위값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 등으로 대체하였다. 좌표 정제 및 지역 매칭 과정도 함께 진행되어 각 시설 데이터를 행정동 단위로 통합 및 정렬하였다.</w:t>
      </w:r>
      <w:r w:rsidRPr="00E749C3">
        <w:rPr>
          <w:noProof/>
          <w:color w:val="171717" w:themeColor="background2" w:themeShade="1A"/>
        </w:rPr>
        <w:t xml:space="preserve"> </w:t>
      </w:r>
      <w:r w:rsidRPr="00E749C3">
        <w:rPr>
          <w:noProof/>
          <w:color w:val="171717" w:themeColor="background2" w:themeShade="1A"/>
        </w:rPr>
        <w:drawing>
          <wp:inline distT="0" distB="0" distL="0" distR="0" wp14:anchorId="168385DF" wp14:editId="4EB371A9">
            <wp:extent cx="5731510" cy="1133475"/>
            <wp:effectExtent l="0" t="0" r="2540" b="9525"/>
            <wp:docPr id="1599355742" name="그림 1" descr="텍스트, 폰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742" name="그림 1" descr="텍스트, 폰트, 스크린샷, 라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8D2B" w14:textId="77777777" w:rsidR="00E749C3" w:rsidRPr="00E749C3" w:rsidRDefault="00E749C3" w:rsidP="00E749C3">
      <w:pPr>
        <w:pStyle w:val="afffff1"/>
        <w:rPr>
          <w:b w:val="0"/>
          <w:bCs/>
          <w:i w:val="0"/>
          <w:iCs w:val="0"/>
          <w:color w:val="171717" w:themeColor="background2" w:themeShade="1A"/>
        </w:rPr>
      </w:pPr>
      <w:r w:rsidRPr="00E749C3">
        <w:rPr>
          <w:rFonts w:hint="eastAsia"/>
          <w:b w:val="0"/>
          <w:i w:val="0"/>
          <w:iCs w:val="0"/>
          <w:color w:val="171717" w:themeColor="background2" w:themeShade="1A"/>
        </w:rPr>
        <w:t>&lt;데이터 병합 코드&gt;</w:t>
      </w:r>
    </w:p>
    <w:p w14:paraId="2013685D" w14:textId="77777777" w:rsidR="00E749C3" w:rsidRDefault="00E749C3" w:rsidP="00E749C3">
      <w:pPr>
        <w:rPr>
          <w:b w:val="0"/>
          <w:bCs/>
          <w:color w:val="171717" w:themeColor="background2" w:themeShade="1A"/>
        </w:rPr>
      </w:pPr>
      <w:r w:rsidRPr="00E749C3">
        <w:rPr>
          <w:rFonts w:hint="eastAsia"/>
          <w:b w:val="0"/>
          <w:bCs/>
          <w:color w:val="171717" w:themeColor="background2" w:themeShade="1A"/>
        </w:rPr>
        <w:t>&lt;데이터 병합 코드&gt;와 같이</w:t>
      </w:r>
      <w:r w:rsidRPr="00E749C3">
        <w:rPr>
          <w:b w:val="0"/>
          <w:bCs/>
          <w:color w:val="171717" w:themeColor="background2" w:themeShade="1A"/>
        </w:rPr>
        <w:t xml:space="preserve"> </w:t>
      </w:r>
      <w:r w:rsidRPr="00547C0E">
        <w:rPr>
          <w:rFonts w:hint="eastAsia"/>
          <w:color w:val="171717" w:themeColor="background2" w:themeShade="1A"/>
        </w:rPr>
        <w:t xml:space="preserve">요양시설 및 복지시설 </w:t>
      </w:r>
      <w:r w:rsidRPr="00547C0E">
        <w:rPr>
          <w:color w:val="171717" w:themeColor="background2" w:themeShade="1A"/>
        </w:rPr>
        <w:t>데이터를 통합</w:t>
      </w:r>
      <w:r w:rsidRPr="00E749C3">
        <w:rPr>
          <w:b w:val="0"/>
          <w:bCs/>
          <w:color w:val="171717" w:themeColor="background2" w:themeShade="1A"/>
        </w:rPr>
        <w:t xml:space="preserve">하여 welfare_combined_df.csv라는 하나의 통합 복지시설 데이터를 생성하였다. 지하철 데이터(sub1_df~sub3_df)는 병합하여 </w:t>
      </w:r>
      <w:proofErr w:type="spellStart"/>
      <w:r w:rsidRPr="00E749C3">
        <w:rPr>
          <w:b w:val="0"/>
          <w:bCs/>
          <w:color w:val="171717" w:themeColor="background2" w:themeShade="1A"/>
        </w:rPr>
        <w:t>subway_df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로 구성하였으며, </w:t>
      </w:r>
      <w:r w:rsidRPr="00E749C3">
        <w:rPr>
          <w:b w:val="0"/>
          <w:bCs/>
          <w:color w:val="171717" w:themeColor="background2" w:themeShade="1A"/>
        </w:rPr>
        <w:lastRenderedPageBreak/>
        <w:t>버스(</w:t>
      </w:r>
      <w:proofErr w:type="spellStart"/>
      <w:r w:rsidRPr="00E749C3">
        <w:rPr>
          <w:b w:val="0"/>
          <w:bCs/>
          <w:color w:val="171717" w:themeColor="background2" w:themeShade="1A"/>
        </w:rPr>
        <w:t>bus_df</w:t>
      </w:r>
      <w:proofErr w:type="spellEnd"/>
      <w:r w:rsidRPr="00E749C3">
        <w:rPr>
          <w:b w:val="0"/>
          <w:bCs/>
          <w:color w:val="171717" w:themeColor="background2" w:themeShade="1A"/>
        </w:rPr>
        <w:t>) 및 병원(</w:t>
      </w:r>
      <w:proofErr w:type="spellStart"/>
      <w:r w:rsidRPr="00E749C3">
        <w:rPr>
          <w:b w:val="0"/>
          <w:bCs/>
          <w:color w:val="171717" w:themeColor="background2" w:themeShade="1A"/>
        </w:rPr>
        <w:t>med_df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) 데이터도 병합하여 접근성 평가에 사용할 수 있도록 통일된 형태로 정리하였다. </w:t>
      </w:r>
    </w:p>
    <w:p w14:paraId="3F8D87DA" w14:textId="77777777" w:rsidR="00E749C3" w:rsidRPr="00E749C3" w:rsidRDefault="00E749C3" w:rsidP="00E749C3">
      <w:pPr>
        <w:rPr>
          <w:b w:val="0"/>
          <w:bCs/>
          <w:color w:val="171717" w:themeColor="background2" w:themeShade="1A"/>
        </w:rPr>
      </w:pPr>
    </w:p>
    <w:p w14:paraId="2397850A" w14:textId="3CF00EA7" w:rsidR="00E749C3" w:rsidRPr="00E749C3" w:rsidRDefault="00E749C3" w:rsidP="00E749C3">
      <w:pPr>
        <w:pStyle w:val="afd"/>
        <w:numPr>
          <w:ilvl w:val="0"/>
          <w:numId w:val="21"/>
        </w:numPr>
        <w:rPr>
          <w:color w:val="171717" w:themeColor="background2" w:themeShade="1A"/>
        </w:rPr>
      </w:pPr>
      <w:r w:rsidRPr="00E749C3">
        <w:rPr>
          <w:color w:val="171717" w:themeColor="background2" w:themeShade="1A"/>
        </w:rPr>
        <w:t>분석 설계</w:t>
      </w:r>
    </w:p>
    <w:p w14:paraId="06D78E87" w14:textId="77777777" w:rsidR="00E749C3" w:rsidRPr="00E749C3" w:rsidRDefault="00E749C3" w:rsidP="00E749C3">
      <w:pPr>
        <w:rPr>
          <w:b w:val="0"/>
          <w:bCs/>
          <w:color w:val="171717" w:themeColor="background2" w:themeShade="1A"/>
        </w:rPr>
      </w:pPr>
      <w:r w:rsidRPr="00E749C3">
        <w:rPr>
          <w:b w:val="0"/>
          <w:bCs/>
          <w:noProof/>
          <w:color w:val="171717" w:themeColor="background2" w:themeShade="1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1C3C55" wp14:editId="37435DD9">
                <wp:simplePos x="0" y="0"/>
                <wp:positionH relativeFrom="column">
                  <wp:posOffset>0</wp:posOffset>
                </wp:positionH>
                <wp:positionV relativeFrom="paragraph">
                  <wp:posOffset>2030095</wp:posOffset>
                </wp:positionV>
                <wp:extent cx="2661920" cy="635"/>
                <wp:effectExtent l="0" t="0" r="0" b="0"/>
                <wp:wrapSquare wrapText="bothSides"/>
                <wp:docPr id="17278645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54040" w14:textId="77777777" w:rsidR="00E749C3" w:rsidRPr="00E749C3" w:rsidRDefault="00E749C3" w:rsidP="00E749C3">
                            <w:pPr>
                              <w:pStyle w:val="afffff1"/>
                              <w:rPr>
                                <w:b w:val="0"/>
                                <w:bCs/>
                                <w:i w:val="0"/>
                                <w:iCs w:val="0"/>
                                <w:noProof/>
                                <w:color w:val="171717" w:themeColor="background2" w:themeShade="1A"/>
                              </w:rPr>
                            </w:pPr>
                            <w:r w:rsidRPr="00E749C3">
                              <w:rPr>
                                <w:rFonts w:hint="eastAsia"/>
                                <w:b w:val="0"/>
                                <w:i w:val="0"/>
                                <w:iCs w:val="0"/>
                                <w:color w:val="171717" w:themeColor="background2" w:themeShade="1A"/>
                              </w:rPr>
                              <w:t xml:space="preserve">&lt;북구 복지시설 분포와 고령화 비율 </w:t>
                            </w:r>
                            <w:proofErr w:type="spellStart"/>
                            <w:r w:rsidRPr="00E749C3">
                              <w:rPr>
                                <w:rFonts w:hint="eastAsia"/>
                                <w:b w:val="0"/>
                                <w:i w:val="0"/>
                                <w:iCs w:val="0"/>
                                <w:color w:val="171717" w:themeColor="background2" w:themeShade="1A"/>
                              </w:rPr>
                              <w:t>히트맵</w:t>
                            </w:r>
                            <w:proofErr w:type="spellEnd"/>
                            <w:r w:rsidRPr="00E749C3">
                              <w:rPr>
                                <w:rFonts w:hint="eastAsia"/>
                                <w:b w:val="0"/>
                                <w:i w:val="0"/>
                                <w:iCs w:val="0"/>
                                <w:color w:val="171717" w:themeColor="background2" w:themeShade="1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C3C55" id="Text Box 1" o:spid="_x0000_s1030" type="#_x0000_t202" style="position:absolute;margin-left:0;margin-top:159.85pt;width:209.6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FA3GgIAAD8EAAAOAAAAZHJzL2Uyb0RvYy54bWysU8Fu2zAMvQ/YPwi6L06yLViN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" stroked="f">
                <v:textbox style="mso-fit-shape-to-text:t" inset="0,0,0,0">
                  <w:txbxContent>
                    <w:p w14:paraId="34C54040" w14:textId="77777777" w:rsidR="00E749C3" w:rsidRPr="00E749C3" w:rsidRDefault="00E749C3" w:rsidP="00E749C3">
                      <w:pPr>
                        <w:pStyle w:val="afffff1"/>
                        <w:rPr>
                          <w:b w:val="0"/>
                          <w:bCs/>
                          <w:i w:val="0"/>
                          <w:iCs w:val="0"/>
                          <w:noProof/>
                          <w:color w:val="171717" w:themeColor="background2" w:themeShade="1A"/>
                        </w:rPr>
                      </w:pPr>
                      <w:r w:rsidRPr="00E749C3">
                        <w:rPr>
                          <w:rFonts w:hint="eastAsia"/>
                          <w:b w:val="0"/>
                          <w:i w:val="0"/>
                          <w:iCs w:val="0"/>
                          <w:color w:val="171717" w:themeColor="background2" w:themeShade="1A"/>
                        </w:rPr>
                        <w:t xml:space="preserve">&lt;북구 복지시설 분포와 고령화 비율 </w:t>
                      </w:r>
                      <w:proofErr w:type="spellStart"/>
                      <w:r w:rsidRPr="00E749C3">
                        <w:rPr>
                          <w:rFonts w:hint="eastAsia"/>
                          <w:b w:val="0"/>
                          <w:i w:val="0"/>
                          <w:iCs w:val="0"/>
                          <w:color w:val="171717" w:themeColor="background2" w:themeShade="1A"/>
                        </w:rPr>
                        <w:t>히트맵</w:t>
                      </w:r>
                      <w:proofErr w:type="spellEnd"/>
                      <w:r w:rsidRPr="00E749C3">
                        <w:rPr>
                          <w:rFonts w:hint="eastAsia"/>
                          <w:b w:val="0"/>
                          <w:i w:val="0"/>
                          <w:iCs w:val="0"/>
                          <w:color w:val="171717" w:themeColor="background2" w:themeShade="1A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49C3">
        <w:rPr>
          <w:b w:val="0"/>
          <w:bCs/>
          <w:noProof/>
          <w:color w:val="171717" w:themeColor="background2" w:themeShade="1A"/>
        </w:rPr>
        <w:drawing>
          <wp:anchor distT="0" distB="0" distL="114300" distR="114300" simplePos="0" relativeHeight="251672576" behindDoc="0" locked="0" layoutInCell="1" allowOverlap="1" wp14:anchorId="2E7426EC" wp14:editId="3906047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662518" cy="2260600"/>
            <wp:effectExtent l="0" t="0" r="5080" b="6350"/>
            <wp:wrapSquare wrapText="bothSides"/>
            <wp:docPr id="2117984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18" cy="226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749C3">
        <w:rPr>
          <w:rFonts w:hint="eastAsia"/>
          <w:b w:val="0"/>
          <w:bCs/>
          <w:color w:val="171717" w:themeColor="background2" w:themeShade="1A"/>
        </w:rPr>
        <w:t xml:space="preserve">&lt;북구 복지시설 분포와 고령화 비율 </w:t>
      </w:r>
      <w:proofErr w:type="spellStart"/>
      <w:r w:rsidRPr="00E749C3">
        <w:rPr>
          <w:rFonts w:hint="eastAsia"/>
          <w:b w:val="0"/>
          <w:bCs/>
          <w:color w:val="171717" w:themeColor="background2" w:themeShade="1A"/>
        </w:rPr>
        <w:t>히트맵</w:t>
      </w:r>
      <w:proofErr w:type="spellEnd"/>
      <w:r w:rsidRPr="00E749C3">
        <w:rPr>
          <w:rFonts w:hint="eastAsia"/>
          <w:b w:val="0"/>
          <w:bCs/>
          <w:color w:val="171717" w:themeColor="background2" w:themeShade="1A"/>
        </w:rPr>
        <w:t>&gt;과 같이 북구</w:t>
      </w:r>
      <w:r w:rsidRPr="00E749C3">
        <w:rPr>
          <w:b w:val="0"/>
          <w:bCs/>
          <w:color w:val="171717" w:themeColor="background2" w:themeShade="1A"/>
        </w:rPr>
        <w:t xml:space="preserve"> 행정동의 고령화 비율</w:t>
      </w:r>
      <w:r w:rsidRPr="00E749C3">
        <w:rPr>
          <w:rFonts w:hint="eastAsia"/>
          <w:b w:val="0"/>
          <w:bCs/>
          <w:color w:val="171717" w:themeColor="background2" w:themeShade="1A"/>
        </w:rPr>
        <w:t>과 북구의 복지시설의 분포를</w:t>
      </w:r>
      <w:r w:rsidRPr="00E749C3">
        <w:rPr>
          <w:b w:val="0"/>
          <w:bCs/>
          <w:color w:val="171717" w:themeColor="background2" w:themeShade="1A"/>
        </w:rPr>
        <w:t xml:space="preserve"> </w:t>
      </w:r>
      <w:proofErr w:type="spellStart"/>
      <w:r w:rsidRPr="00E749C3">
        <w:rPr>
          <w:b w:val="0"/>
          <w:bCs/>
          <w:color w:val="171717" w:themeColor="background2" w:themeShade="1A"/>
        </w:rPr>
        <w:t>히트맵으로</w:t>
      </w:r>
      <w:proofErr w:type="spellEnd"/>
      <w:r w:rsidRPr="00E749C3">
        <w:rPr>
          <w:b w:val="0"/>
          <w:bCs/>
          <w:color w:val="171717" w:themeColor="background2" w:themeShade="1A"/>
        </w:rPr>
        <w:t xml:space="preserve"> 나타내어 노인 인구 밀집 지역</w:t>
      </w:r>
      <w:r w:rsidRPr="00E749C3">
        <w:rPr>
          <w:rFonts w:hint="eastAsia"/>
          <w:b w:val="0"/>
          <w:bCs/>
          <w:color w:val="171717" w:themeColor="background2" w:themeShade="1A"/>
        </w:rPr>
        <w:t>과 복지시설 분포를</w:t>
      </w:r>
      <w:r w:rsidRPr="00E749C3">
        <w:rPr>
          <w:b w:val="0"/>
          <w:bCs/>
          <w:color w:val="171717" w:themeColor="background2" w:themeShade="1A"/>
        </w:rPr>
        <w:t xml:space="preserve"> 시각적으로 확인하였다. </w:t>
      </w:r>
    </w:p>
    <w:p w14:paraId="4AEBB14B" w14:textId="4EFD5673" w:rsidR="00E749C3" w:rsidRPr="00E749C3" w:rsidRDefault="00E749C3" w:rsidP="00E749C3">
      <w:pPr>
        <w:spacing w:after="200"/>
        <w:rPr>
          <w:color w:val="0F0D29" w:themeColor="text1"/>
          <w:lang w:bidi="ko-KR"/>
        </w:rPr>
      </w:pPr>
    </w:p>
    <w:p w14:paraId="2207180C" w14:textId="77777777" w:rsidR="00E749C3" w:rsidRDefault="00E749C3">
      <w:pPr>
        <w:spacing w:after="200"/>
        <w:rPr>
          <w:color w:val="0F0D29" w:themeColor="text1"/>
          <w:lang w:val="ko-KR" w:bidi="ko-KR"/>
        </w:rPr>
      </w:pPr>
    </w:p>
    <w:p w14:paraId="3C28F9BE" w14:textId="77777777" w:rsidR="00E749C3" w:rsidRPr="00E749C3" w:rsidRDefault="00E749C3" w:rsidP="00E749C3">
      <w:pPr>
        <w:keepNext/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 w:val="22"/>
          <w:szCs w:val="24"/>
          <w14:ligatures w14:val="standardContextual"/>
        </w:rPr>
      </w:pPr>
      <w:r w:rsidRPr="00E749C3">
        <w:rPr>
          <w:rFonts w:cs="Times New Roman"/>
          <w:b w:val="0"/>
          <w:noProof/>
          <w:color w:val="auto"/>
          <w:kern w:val="2"/>
          <w:sz w:val="22"/>
          <w:szCs w:val="24"/>
          <w14:ligatures w14:val="standardContextual"/>
        </w:rPr>
        <w:drawing>
          <wp:inline distT="0" distB="0" distL="0" distR="0" wp14:anchorId="68119AAA" wp14:editId="0667509D">
            <wp:extent cx="5731510" cy="1833245"/>
            <wp:effectExtent l="0" t="0" r="2540" b="0"/>
            <wp:docPr id="1649603352" name="그림 1" descr="텍스트, 지도, 아틀라스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03352" name="그림 1" descr="텍스트, 지도, 아틀라스, 폰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C6D1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 w:val="20"/>
          <w:szCs w:val="20"/>
          <w14:ligatures w14:val="standardContextual"/>
        </w:rPr>
      </w:pPr>
      <w:r w:rsidRPr="00E749C3">
        <w:rPr>
          <w:rFonts w:cs="Times New Roman" w:hint="eastAsia"/>
          <w:b w:val="0"/>
          <w:color w:val="auto"/>
          <w:kern w:val="2"/>
          <w:sz w:val="20"/>
          <w:szCs w:val="20"/>
          <w14:ligatures w14:val="standardContextual"/>
        </w:rPr>
        <w:t>&lt;버스 정류장과 요양시설 거리기반 클러스터링 결과&gt;</w:t>
      </w:r>
    </w:p>
    <w:p w14:paraId="5E34FCC4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Cs/>
          <w:color w:val="auto"/>
          <w:kern w:val="2"/>
          <w:szCs w:val="32"/>
          <w14:ligatures w14:val="standardContextual"/>
        </w:rPr>
      </w:pPr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&lt;버스 정류장과 요양시설 거리기반 클러스터링 결과&gt;를 보았을 때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이러한 클러스터링 기반 분석은 물리적 분포는 잘 </w:t>
      </w:r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 xml:space="preserve">들어내었다. 하지만&lt;북구 복지시설 분포와 고령화 비율 </w:t>
      </w:r>
      <w:proofErr w:type="spellStart"/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히트맵</w:t>
      </w:r>
      <w:proofErr w:type="spellEnd"/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 xml:space="preserve">&gt;과 &lt;버스 정류장과 요양시설 거리기반 클러스터링 결과&gt;의 결과로는 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실제 거점 선정에는 한계가 있다. 접근성, 지역 수요, 정책적 중요도를 반영하지 못했기 때문에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분석의 목적을 충분히 충족시키지 못하는 것으로 판단되었다.</w:t>
      </w:r>
    </w:p>
    <w:p w14:paraId="31D1D7ED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Cs w:val="32"/>
          <w14:ligatures w14:val="standardContextual"/>
        </w:rPr>
      </w:pP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이에 따라, 보다 정량적이고 정책 목적에 부합하는 방식으로 전환하고자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 xml:space="preserve">접근성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lastRenderedPageBreak/>
        <w:t>점수 기반 분석 체계를 도입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하였다. 먼저, 각 시설의 위도와 경도 값을 라디안으로 변환하고, 이를 기반으로 3차원 데카르트 좌표로 바꾸어 정확한 거리 계산이 가능하도록 하였다. 이후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KD-Tree 기반의 최근접 이웃 탐색 알고리즘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을 통해 각 복지시설이 주변 교통 및 의료 인프라와 얼마나 가까운지를 계산하였다. 계산된 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거리값은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지구 반지름(6,371,000m)을 곱하여 유클리드 거리로 환산되었으며, 거리가 가까울수록 높은 점수를 부여하는 방식으로 접근성 점수를 부여하였다.</w:t>
      </w:r>
      <w:r w:rsidRPr="00E749C3">
        <w:rPr>
          <w:rFonts w:cs="Times New Roman"/>
          <w:b w:val="0"/>
          <w:noProof/>
          <w:color w:val="auto"/>
          <w:kern w:val="2"/>
          <w:szCs w:val="32"/>
          <w14:ligatures w14:val="standardContextual"/>
        </w:rPr>
        <w:t xml:space="preserve"> </w:t>
      </w:r>
    </w:p>
    <w:p w14:paraId="5A556814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Cs w:val="32"/>
          <w14:ligatures w14:val="standardContextual"/>
        </w:rPr>
      </w:pP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이 접근성 점수는 버스, 지하철, 병원에 대해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최소-최대 정규화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(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MinMax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Scaling)</w:t>
      </w:r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를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적용하여 0~1 범위로 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정규화되었고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, 서로 다른 지표 간의 비교가 가능하도록 하였다. 그러나 물리적 거리만으로는 독거노인의 고립 문제와 같은 사회적 문제를 완전히 설명하기 어렵기 때문에, 각 행정동의 독거노인 수를 함께 반영한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다중 요인 점수화 체계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를 설계하였다.</w:t>
      </w:r>
      <w:r w:rsidRPr="00E749C3">
        <w:rPr>
          <w:rFonts w:cs="Times New Roman"/>
          <w:b w:val="0"/>
          <w:noProof/>
          <w:color w:val="auto"/>
          <w:kern w:val="2"/>
          <w:szCs w:val="32"/>
          <w14:ligatures w14:val="standardContextual"/>
        </w:rPr>
        <w:t xml:space="preserve"> </w:t>
      </w:r>
    </w:p>
    <w:p w14:paraId="19869DF6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Cs w:val="32"/>
          <w14:ligatures w14:val="standardContextual"/>
        </w:rPr>
      </w:pP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이를 위해 복지시설의 주소에서 행정동 이름을 추출하여 독거노인 수 데이터와 병합하고, 정규화 과정을 거쳐 독거노인 점수 항목을 생성하였다. 이후 접근성 점수와 독거노인 점수를 병합하여 통합 점수를 산출하였다. </w:t>
      </w: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 xml:space="preserve">정책적으로 중요도가 높은 지역인 </w:t>
      </w:r>
      <w:proofErr w:type="spellStart"/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산격</w:t>
      </w:r>
      <w:proofErr w:type="spellEnd"/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1동의 경우에는 독거노인 점수에 2배의 가중치를 부여하여 그 영향력을 강화하였다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. </w:t>
      </w:r>
    </w:p>
    <w:p w14:paraId="5C669FE9" w14:textId="77777777" w:rsidR="00E749C3" w:rsidRPr="00E749C3" w:rsidRDefault="00E749C3" w:rsidP="00E749C3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Cs w:val="32"/>
          <w14:ligatures w14:val="standardContextual"/>
        </w:rPr>
      </w:pP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최종 통합 점수는 거리 기반 접근성과 고령 인구 비율이라는 두 가지 기준을 종합적으로 고려하여 산출된 가중 평균 점수로, 이후 시니어 클럽 후보지를 선정하는 데 직접적으로 활용되었다.</w:t>
      </w:r>
    </w:p>
    <w:p w14:paraId="45A95676" w14:textId="041955C0" w:rsidR="00E749C3" w:rsidRPr="00E749C3" w:rsidRDefault="00E749C3" w:rsidP="00E749C3">
      <w:pPr>
        <w:pStyle w:val="afd"/>
        <w:widowControl w:val="0"/>
        <w:numPr>
          <w:ilvl w:val="0"/>
          <w:numId w:val="21"/>
        </w:numPr>
        <w:wordWrap w:val="0"/>
        <w:autoSpaceDE w:val="0"/>
        <w:autoSpaceDN w:val="0"/>
        <w:spacing w:after="160" w:line="240" w:lineRule="auto"/>
        <w:rPr>
          <w:rFonts w:cs="Times New Roman"/>
          <w:bCs/>
          <w:color w:val="auto"/>
          <w:kern w:val="2"/>
          <w:szCs w:val="32"/>
          <w14:ligatures w14:val="standardContextual"/>
        </w:rPr>
      </w:pPr>
      <w:r w:rsidRPr="00E749C3">
        <w:rPr>
          <w:rFonts w:cs="Times New Roman"/>
          <w:bCs/>
          <w:color w:val="auto"/>
          <w:kern w:val="2"/>
          <w:szCs w:val="32"/>
          <w14:ligatures w14:val="standardContextual"/>
        </w:rPr>
        <w:t>EDA 및 시각화</w:t>
      </w:r>
      <w:r w:rsidR="00034CE6">
        <w:rPr>
          <w:rFonts w:cs="Times New Roman" w:hint="eastAsia"/>
          <w:bCs/>
          <w:color w:val="auto"/>
          <w:kern w:val="2"/>
          <w:szCs w:val="32"/>
          <w14:ligatures w14:val="standardContextual"/>
        </w:rPr>
        <w:t xml:space="preserve"> 구상</w:t>
      </w:r>
    </w:p>
    <w:p w14:paraId="2939AAA3" w14:textId="4D156160" w:rsidR="00034CE6" w:rsidRPr="00034CE6" w:rsidRDefault="00E749C3" w:rsidP="00034CE6">
      <w:pPr>
        <w:widowControl w:val="0"/>
        <w:wordWrap w:val="0"/>
        <w:autoSpaceDE w:val="0"/>
        <w:autoSpaceDN w:val="0"/>
        <w:spacing w:after="160" w:line="240" w:lineRule="auto"/>
        <w:rPr>
          <w:rFonts w:cs="Times New Roman"/>
          <w:b w:val="0"/>
          <w:color w:val="auto"/>
          <w:kern w:val="2"/>
          <w:sz w:val="22"/>
          <w:szCs w:val="24"/>
          <w14:ligatures w14:val="standardContextual"/>
        </w:rPr>
      </w:pP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탐색적 데이터 분석(EDA)은 시각적 인사이트 확보와 의사결정 기반 마련을 위해 다양한 형태로 진행되었다. &lt;북구 복지시설 분포와 고령화 비율 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히트맵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&gt;</w:t>
      </w:r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와 같이</w:t>
      </w:r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대구 북구 행정동별 고령자 인구 분포를 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히트맵으로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 </w:t>
      </w:r>
      <w:proofErr w:type="spellStart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>시각화하여</w:t>
      </w:r>
      <w:proofErr w:type="spellEnd"/>
      <w:r w:rsidRPr="00E749C3">
        <w:rPr>
          <w:rFonts w:cs="Times New Roman"/>
          <w:b w:val="0"/>
          <w:color w:val="auto"/>
          <w:kern w:val="2"/>
          <w:szCs w:val="32"/>
          <w14:ligatures w14:val="standardContextual"/>
        </w:rPr>
        <w:t xml:space="preserve">, 고령 인구가 집중된 지역을 시각적으로 파악하였다. 복지시설과 교통 인프라(지하철, 버스, 병원)는 지도 위에 마커 형태로 </w:t>
      </w:r>
      <w:r w:rsidRPr="00E749C3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시각화</w:t>
      </w:r>
      <w:r w:rsidR="00034CE6">
        <w:rPr>
          <w:rFonts w:cs="Times New Roman" w:hint="eastAsia"/>
          <w:b w:val="0"/>
          <w:color w:val="auto"/>
          <w:kern w:val="2"/>
          <w:szCs w:val="32"/>
          <w14:ligatures w14:val="standardContextual"/>
        </w:rPr>
        <w:t>를 진행하는 것이 좋다고 판단했다. 이러한 내용을 기반으로 EDA 및 시각화를 진행했다.</w:t>
      </w:r>
    </w:p>
    <w:p w14:paraId="398EC1A6" w14:textId="0F3D2382" w:rsidR="00882EF0" w:rsidRPr="00882EF0" w:rsidRDefault="0044473D" w:rsidP="00D077E9">
      <w:pPr>
        <w:pStyle w:val="1"/>
        <w:rPr>
          <w:color w:val="0F0D29" w:themeColor="text1"/>
          <w:lang w:val="ko-KR" w:bidi="ko-KR"/>
        </w:rPr>
      </w:pPr>
      <w:r>
        <w:rPr>
          <w:rFonts w:hint="eastAsia"/>
          <w:color w:val="0F0D29" w:themeColor="text1"/>
          <w:lang w:val="ko-KR" w:bidi="ko-KR"/>
        </w:rPr>
        <w:lastRenderedPageBreak/>
        <w:t xml:space="preserve">최종 시각화 </w:t>
      </w:r>
      <w:r w:rsidR="00F316FE">
        <w:rPr>
          <w:rFonts w:hint="eastAsia"/>
          <w:color w:val="0F0D29" w:themeColor="text1"/>
          <w:lang w:val="ko-KR" w:bidi="ko-KR"/>
        </w:rPr>
        <w:t>기반</w:t>
      </w:r>
      <w:r>
        <w:rPr>
          <w:rFonts w:hint="eastAsia"/>
          <w:color w:val="0F0D29" w:themeColor="text1"/>
          <w:lang w:val="ko-KR" w:bidi="ko-KR"/>
        </w:rPr>
        <w:t xml:space="preserve"> 거점 비교 분석</w:t>
      </w:r>
    </w:p>
    <w:sdt>
      <w:sdtPr>
        <w:rPr>
          <w:rFonts w:cstheme="minorBidi" w:hint="eastAsia"/>
          <w:b/>
          <w:color w:val="0F0D29" w:themeColor="text1"/>
          <w:sz w:val="28"/>
          <w:szCs w:val="22"/>
        </w:rPr>
        <w:id w:val="1660650702"/>
        <w:placeholder>
          <w:docPart w:val="262FF0DB7F8B449291A445CC174081FF"/>
        </w:placeholder>
        <w15:appearance w15:val="hidden"/>
      </w:sdtPr>
      <w:sdtEndPr>
        <w:rPr>
          <w:color w:val="082A75" w:themeColor="text2"/>
        </w:rPr>
      </w:sdtEndPr>
      <w:sdtContent>
        <w:p w14:paraId="5B668016" w14:textId="10424E55" w:rsidR="00F316FE" w:rsidRDefault="00882EF0" w:rsidP="00F316FE">
          <w:pPr>
            <w:pStyle w:val="21"/>
            <w:rPr>
              <w:color w:val="0F0D29" w:themeColor="text1"/>
              <w:sz w:val="32"/>
              <w:szCs w:val="24"/>
            </w:rPr>
          </w:pPr>
          <w:r w:rsidRPr="004938F0">
            <w:rPr>
              <w:rFonts w:hint="eastAsia"/>
              <w:color w:val="0F0D29" w:themeColor="text1"/>
              <w:sz w:val="32"/>
              <w:szCs w:val="24"/>
            </w:rPr>
            <w:t>맵핑</w:t>
          </w:r>
          <w:r w:rsidR="00F316FE">
            <w:rPr>
              <w:rFonts w:hint="eastAsia"/>
              <w:color w:val="0F0D29" w:themeColor="text1"/>
              <w:sz w:val="32"/>
              <w:szCs w:val="24"/>
            </w:rPr>
            <w:t xml:space="preserve">, 스코어링 기반 </w:t>
          </w:r>
          <w:r w:rsidRPr="004938F0">
            <w:rPr>
              <w:rFonts w:hint="eastAsia"/>
              <w:color w:val="0F0D29" w:themeColor="text1"/>
              <w:sz w:val="32"/>
              <w:szCs w:val="24"/>
            </w:rPr>
            <w:t>거점 선정 과정</w:t>
          </w:r>
          <w:r w:rsidR="00034CE6">
            <w:rPr>
              <w:rFonts w:hint="eastAsia"/>
              <w:color w:val="0F0D29" w:themeColor="text1"/>
              <w:sz w:val="32"/>
              <w:szCs w:val="24"/>
            </w:rPr>
            <w:t xml:space="preserve"> &amp; EDA 정리</w:t>
          </w:r>
        </w:p>
        <w:p w14:paraId="5D91BFD7" w14:textId="6912C12B" w:rsidR="002F2CAB" w:rsidRPr="00F316FE" w:rsidRDefault="00F316FE" w:rsidP="002F2CAB">
          <w:pPr>
            <w:pStyle w:val="afd"/>
            <w:numPr>
              <w:ilvl w:val="0"/>
              <w:numId w:val="17"/>
            </w:numPr>
          </w:pPr>
          <w:r w:rsidRPr="00F316FE">
            <w:rPr>
              <w:rFonts w:hint="eastAsia"/>
              <w:color w:val="0F0D29" w:themeColor="text1"/>
            </w:rPr>
            <w:t>최종 스코어링</w:t>
          </w:r>
        </w:p>
      </w:sdtContent>
    </w:sdt>
    <w:p w14:paraId="4EC68D98" w14:textId="5701CA79" w:rsidR="00882EF0" w:rsidRPr="00882EF0" w:rsidRDefault="00882EF0" w:rsidP="00882EF0">
      <w:pPr>
        <w:pStyle w:val="ae"/>
        <w:rPr>
          <w:color w:val="0F0D29" w:themeColor="text1"/>
        </w:rPr>
      </w:pPr>
      <w:r>
        <w:rPr>
          <w:rFonts w:hint="eastAsia"/>
          <w:color w:val="0F0D29" w:themeColor="text1"/>
        </w:rPr>
        <w:t xml:space="preserve">본 분석의 목적이 노인 복지 활동을 진행할 최적의 거점을 선정하는 것이므로, </w:t>
      </w:r>
      <w:r w:rsidRPr="00407101">
        <w:rPr>
          <w:rFonts w:hint="eastAsia"/>
          <w:b/>
          <w:bCs/>
          <w:color w:val="0F0D29" w:themeColor="text1"/>
        </w:rPr>
        <w:t>독거노인의 분포가 많은 지역에 위치한 시설에는 총점수에 가중치를 추가로 부여</w:t>
      </w:r>
      <w:r>
        <w:rPr>
          <w:rFonts w:hint="eastAsia"/>
          <w:color w:val="0F0D29" w:themeColor="text1"/>
        </w:rPr>
        <w:t>하여 최종 점수를 산출</w:t>
      </w:r>
      <w:r w:rsidR="009546C1">
        <w:rPr>
          <w:rFonts w:hint="eastAsia"/>
          <w:color w:val="0F0D29" w:themeColor="text1"/>
        </w:rPr>
        <w:t>했다</w:t>
      </w:r>
      <w:r>
        <w:rPr>
          <w:rFonts w:hint="eastAsia"/>
          <w:color w:val="0F0D29" w:themeColor="text1"/>
        </w:rPr>
        <w:t xml:space="preserve">. </w:t>
      </w:r>
      <w:r w:rsidR="00F316FE">
        <w:rPr>
          <w:rFonts w:hint="eastAsia"/>
          <w:color w:val="0F0D29" w:themeColor="text1"/>
        </w:rPr>
        <w:t xml:space="preserve">앞서 말했듯이, 사전 조사를 통해 알아낸 독거노인 분포가 높은 지역에 높은 가중치를 </w:t>
      </w:r>
      <w:proofErr w:type="gramStart"/>
      <w:r w:rsidR="00F316FE">
        <w:rPr>
          <w:rFonts w:hint="eastAsia"/>
          <w:color w:val="0F0D29" w:themeColor="text1"/>
        </w:rPr>
        <w:t>할당 시켰었고</w:t>
      </w:r>
      <w:proofErr w:type="gramEnd"/>
      <w:r w:rsidR="00F316FE">
        <w:rPr>
          <w:rFonts w:hint="eastAsia"/>
          <w:color w:val="0F0D29" w:themeColor="text1"/>
        </w:rPr>
        <w:t xml:space="preserve">, 이를 각 시설에 적용하기 </w:t>
      </w:r>
      <w:r>
        <w:rPr>
          <w:rFonts w:hint="eastAsia"/>
          <w:color w:val="0F0D29" w:themeColor="text1"/>
        </w:rPr>
        <w:t xml:space="preserve">위해 </w:t>
      </w:r>
      <w:r w:rsidR="002B1031">
        <w:rPr>
          <w:rFonts w:hint="eastAsia"/>
          <w:color w:val="0F0D29" w:themeColor="text1"/>
        </w:rPr>
        <w:t xml:space="preserve">거리기반 점수를 반영한 </w:t>
      </w:r>
      <w:proofErr w:type="spellStart"/>
      <w:r w:rsidR="00F316FE">
        <w:rPr>
          <w:rFonts w:hint="eastAsia"/>
          <w:color w:val="0F0D29" w:themeColor="text1"/>
        </w:rPr>
        <w:t>welfare_scored_df</w:t>
      </w:r>
      <w:proofErr w:type="spellEnd"/>
      <w:r>
        <w:rPr>
          <w:rFonts w:hint="eastAsia"/>
          <w:color w:val="0F0D29" w:themeColor="text1"/>
        </w:rPr>
        <w:t xml:space="preserve"> 칼럼에서 </w:t>
      </w:r>
      <w:r>
        <w:rPr>
          <w:color w:val="0F0D29" w:themeColor="text1"/>
        </w:rPr>
        <w:t>“</w:t>
      </w:r>
      <w:r>
        <w:rPr>
          <w:rFonts w:hint="eastAsia"/>
          <w:color w:val="0F0D29" w:themeColor="text1"/>
        </w:rPr>
        <w:t>행정동</w:t>
      </w:r>
      <w:r>
        <w:rPr>
          <w:color w:val="0F0D29" w:themeColor="text1"/>
        </w:rPr>
        <w:t>”</w:t>
      </w:r>
      <w:r>
        <w:rPr>
          <w:rFonts w:hint="eastAsia"/>
          <w:color w:val="0F0D29" w:themeColor="text1"/>
        </w:rPr>
        <w:t xml:space="preserve">을 필터링하여 </w:t>
      </w:r>
      <w:r w:rsidR="00F316FE">
        <w:rPr>
          <w:rFonts w:hint="eastAsia"/>
          <w:color w:val="0F0D29" w:themeColor="text1"/>
        </w:rPr>
        <w:t>각 행정동 별로 할당된 가중치를 각각 매칭하여 다음의 수식을 적용</w:t>
      </w:r>
      <w:r w:rsidR="002B1031">
        <w:rPr>
          <w:rFonts w:hint="eastAsia"/>
          <w:color w:val="0F0D29" w:themeColor="text1"/>
        </w:rPr>
        <w:t xml:space="preserve">하여 총 점수를 </w:t>
      </w:r>
      <w:r w:rsidR="009546C1">
        <w:rPr>
          <w:rFonts w:hint="eastAsia"/>
          <w:color w:val="0F0D29" w:themeColor="text1"/>
        </w:rPr>
        <w:t>계산했다</w:t>
      </w:r>
      <w:r w:rsidR="002B1031">
        <w:rPr>
          <w:rFonts w:hint="eastAsia"/>
          <w:color w:val="0F0D29" w:themeColor="text1"/>
        </w:rPr>
        <w:t>.</w:t>
      </w:r>
      <w:r>
        <w:rPr>
          <w:color w:val="0F0D29" w:themeColor="text1"/>
        </w:rPr>
        <w:br/>
      </w:r>
      <m:oMathPara>
        <m:oMathParaPr>
          <m:jc m:val="left"/>
        </m:oMathParaPr>
        <m:oMath>
          <m:r>
            <w:rPr>
              <w:rFonts w:ascii="Cambria Math" w:hAnsi="Cambria Math"/>
              <w:color w:val="0F0D29" w:themeColor="text1"/>
              <w:sz w:val="22"/>
              <w:szCs w:val="18"/>
            </w:rPr>
            <m:t>"</m:t>
          </m:r>
          <m:r>
            <w:rPr>
              <w:rFonts w:ascii="Cambria Math" w:hAnsi="Cambria Math" w:hint="eastAsia"/>
              <w:color w:val="0F0D29" w:themeColor="text1"/>
              <w:sz w:val="22"/>
              <w:szCs w:val="18"/>
            </w:rPr>
            <m:t>총점수</m:t>
          </m:r>
          <m:r>
            <w:rPr>
              <w:rFonts w:ascii="Cambria Math" w:hAnsi="Cambria Math"/>
              <w:color w:val="0F0D29" w:themeColor="text1"/>
              <w:sz w:val="22"/>
              <w:szCs w:val="18"/>
            </w:rPr>
            <m:t xml:space="preserve"> =</m:t>
          </m:r>
          <m:d>
            <m:dPr>
              <m:ctrlPr>
                <w:rPr>
                  <w:rFonts w:ascii="Cambria Math" w:hAnsi="Cambria Math"/>
                  <w:i/>
                  <w:color w:val="0F0D29" w:themeColor="text1"/>
                  <w:sz w:val="22"/>
                  <w:szCs w:val="18"/>
                </w:rPr>
              </m:ctrlPr>
            </m:dPr>
            <m:e>
              <m:r>
                <w:rPr>
                  <w:rFonts w:ascii="Cambria Math" w:hAnsi="Cambria Math" w:hint="eastAsia"/>
                  <w:color w:val="0F0D29" w:themeColor="text1"/>
                  <w:sz w:val="22"/>
                  <w:szCs w:val="18"/>
                </w:rPr>
                <m:t>거리기반</m:t>
              </m:r>
              <m:r>
                <w:rPr>
                  <w:rFonts w:ascii="Cambria Math" w:hAnsi="Cambria Math"/>
                  <w:color w:val="0F0D29" w:themeColor="text1"/>
                  <w:sz w:val="22"/>
                  <w:szCs w:val="18"/>
                </w:rPr>
                <m:t xml:space="preserve"> </m:t>
              </m:r>
              <m:r>
                <w:rPr>
                  <w:rFonts w:ascii="Cambria Math" w:hAnsi="Cambria Math" w:hint="eastAsia"/>
                  <w:color w:val="0F0D29" w:themeColor="text1"/>
                  <w:sz w:val="22"/>
                  <w:szCs w:val="18"/>
                </w:rPr>
                <m:t>점수</m:t>
              </m:r>
            </m:e>
          </m:d>
          <m:r>
            <w:rPr>
              <w:rFonts w:ascii="Cambria Math" w:hAnsi="Cambria Math"/>
              <w:color w:val="0F0D29" w:themeColor="text1"/>
              <w:sz w:val="22"/>
              <w:szCs w:val="18"/>
            </w:rPr>
            <m:t xml:space="preserve"> ×</m:t>
          </m:r>
          <m:d>
            <m:dPr>
              <m:ctrlPr>
                <w:rPr>
                  <w:rFonts w:ascii="Cambria Math" w:hAnsi="Cambria Math"/>
                  <w:i/>
                  <w:color w:val="0F0D29" w:themeColor="text1"/>
                  <w:sz w:val="22"/>
                  <w:szCs w:val="18"/>
                </w:rPr>
              </m:ctrlPr>
            </m:dPr>
            <m:e>
              <m:r>
                <w:rPr>
                  <w:rFonts w:ascii="Cambria Math" w:hAnsi="Cambria Math"/>
                  <w:color w:val="0F0D29" w:themeColor="text1"/>
                  <w:sz w:val="22"/>
                  <w:szCs w:val="18"/>
                </w:rPr>
                <m:t>0.55</m:t>
              </m:r>
            </m:e>
          </m:d>
          <m:r>
            <w:rPr>
              <w:rFonts w:ascii="Cambria Math" w:hAnsi="Cambria Math"/>
              <w:color w:val="0F0D29" w:themeColor="text1"/>
              <w:sz w:val="22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color w:val="0F0D29" w:themeColor="text1"/>
                  <w:sz w:val="22"/>
                  <w:szCs w:val="18"/>
                </w:rPr>
              </m:ctrlPr>
            </m:dPr>
            <m:e>
              <m:r>
                <w:rPr>
                  <w:rFonts w:ascii="Cambria Math" w:hAnsi="Cambria Math" w:hint="eastAsia"/>
                  <w:color w:val="0F0D29" w:themeColor="text1"/>
                  <w:sz w:val="22"/>
                  <w:szCs w:val="18"/>
                </w:rPr>
                <m:t>독거노인</m:t>
              </m:r>
              <m:r>
                <w:rPr>
                  <w:rFonts w:ascii="Cambria Math" w:hAnsi="Cambria Math"/>
                  <w:color w:val="0F0D29" w:themeColor="text1"/>
                  <w:sz w:val="22"/>
                  <w:szCs w:val="18"/>
                </w:rPr>
                <m:t xml:space="preserve"> </m:t>
              </m:r>
              <m:r>
                <w:rPr>
                  <w:rFonts w:ascii="Cambria Math" w:hAnsi="Cambria Math" w:hint="eastAsia"/>
                  <w:color w:val="0F0D29" w:themeColor="text1"/>
                  <w:sz w:val="22"/>
                  <w:szCs w:val="18"/>
                </w:rPr>
                <m:t>점수</m:t>
              </m:r>
            </m:e>
          </m:d>
          <m:r>
            <w:rPr>
              <w:rFonts w:ascii="Cambria Math" w:hAnsi="Cambria Math"/>
              <w:color w:val="0F0D29" w:themeColor="text1"/>
              <w:sz w:val="22"/>
              <w:szCs w:val="18"/>
            </w:rPr>
            <m:t>×</m:t>
          </m:r>
          <m:d>
            <m:dPr>
              <m:ctrlPr>
                <w:rPr>
                  <w:rFonts w:ascii="Cambria Math" w:hAnsi="Cambria Math"/>
                  <w:i/>
                  <w:color w:val="0F0D29" w:themeColor="text1"/>
                  <w:sz w:val="22"/>
                  <w:szCs w:val="18"/>
                </w:rPr>
              </m:ctrlPr>
            </m:dPr>
            <m:e>
              <m:r>
                <w:rPr>
                  <w:rFonts w:ascii="Cambria Math" w:hAnsi="Cambria Math"/>
                  <w:color w:val="0F0D29" w:themeColor="text1"/>
                  <w:sz w:val="22"/>
                  <w:szCs w:val="18"/>
                </w:rPr>
                <m:t>0.55</m:t>
              </m:r>
            </m:e>
          </m:d>
          <m:r>
            <w:rPr>
              <w:rFonts w:ascii="Cambria Math" w:hAnsi="Cambria Math"/>
              <w:color w:val="0F0D29" w:themeColor="text1"/>
              <w:sz w:val="22"/>
              <w:szCs w:val="18"/>
            </w:rPr>
            <m:t>+0.01"</m:t>
          </m:r>
        </m:oMath>
      </m:oMathPara>
    </w:p>
    <w:p w14:paraId="56F55F8C" w14:textId="302C2905" w:rsidR="00AB02A7" w:rsidRDefault="00847680" w:rsidP="00DF027C">
      <w:pPr>
        <w:rPr>
          <w:b w:val="0"/>
          <w:bCs/>
          <w:color w:val="0F0D29" w:themeColor="text1"/>
        </w:rPr>
      </w:pPr>
      <w:r>
        <w:rPr>
          <w:rFonts w:hint="eastAsia"/>
          <w:b w:val="0"/>
          <w:bCs/>
          <w:color w:val="0F0D29" w:themeColor="text1"/>
        </w:rPr>
        <w:t xml:space="preserve">이 총점을 </w:t>
      </w:r>
      <w:r w:rsidR="00F316FE">
        <w:rPr>
          <w:rFonts w:hint="eastAsia"/>
          <w:b w:val="0"/>
          <w:bCs/>
          <w:color w:val="0F0D29" w:themeColor="text1"/>
        </w:rPr>
        <w:t xml:space="preserve">반영한 데이터프레임을 top3_df 로 저장하고, </w:t>
      </w:r>
      <w:r w:rsidR="002B1031">
        <w:rPr>
          <w:rFonts w:hint="eastAsia"/>
          <w:b w:val="0"/>
          <w:bCs/>
          <w:color w:val="0F0D29" w:themeColor="text1"/>
        </w:rPr>
        <w:t>총점수를 기준으로 내림차순 정렬하여 상위 3곳을 출력한 결과, 다음과 같이 출력되</w:t>
      </w:r>
      <w:r w:rsidR="009546C1">
        <w:rPr>
          <w:rFonts w:hint="eastAsia"/>
          <w:b w:val="0"/>
          <w:bCs/>
          <w:color w:val="0F0D29" w:themeColor="text1"/>
        </w:rPr>
        <w:t>었다</w:t>
      </w:r>
      <w:r w:rsidR="002B1031">
        <w:rPr>
          <w:rFonts w:hint="eastAsia"/>
          <w:b w:val="0"/>
          <w:bCs/>
          <w:color w:val="0F0D29" w:themeColor="text1"/>
        </w:rPr>
        <w:t>.</w:t>
      </w:r>
    </w:p>
    <w:p w14:paraId="720B622D" w14:textId="2922D542" w:rsidR="002B1031" w:rsidRPr="00847680" w:rsidRDefault="002B1031" w:rsidP="00DF027C">
      <w:pPr>
        <w:rPr>
          <w:b w:val="0"/>
          <w:bCs/>
          <w:color w:val="0F0D29" w:themeColor="text1"/>
        </w:rPr>
      </w:pPr>
      <w:r w:rsidRPr="002B1031">
        <w:rPr>
          <w:b w:val="0"/>
          <w:bCs/>
          <w:noProof/>
          <w:color w:val="0F0D29" w:themeColor="text1"/>
        </w:rPr>
        <w:drawing>
          <wp:inline distT="0" distB="0" distL="0" distR="0" wp14:anchorId="385C09E9" wp14:editId="4CE3ED78">
            <wp:extent cx="6371590" cy="1042035"/>
            <wp:effectExtent l="0" t="0" r="0" b="5715"/>
            <wp:docPr id="1784787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73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7C9E" w14:textId="40498B5B" w:rsidR="00E31D03" w:rsidRPr="002B1031" w:rsidRDefault="002B1031" w:rsidP="00DF027C">
      <w:pPr>
        <w:rPr>
          <w:b w:val="0"/>
          <w:bCs/>
          <w:color w:val="0F0D29" w:themeColor="text1"/>
          <w:sz w:val="24"/>
          <w:szCs w:val="20"/>
        </w:rPr>
      </w:pPr>
      <w:r w:rsidRPr="002B1031">
        <w:rPr>
          <w:rFonts w:hint="eastAsia"/>
          <w:b w:val="0"/>
          <w:bCs/>
          <w:color w:val="0F0D29" w:themeColor="text1"/>
          <w:sz w:val="24"/>
          <w:szCs w:val="20"/>
        </w:rPr>
        <w:t>&lt;top3_</w:t>
      </w:r>
      <w:proofErr w:type="gramStart"/>
      <w:r w:rsidRPr="002B1031">
        <w:rPr>
          <w:rFonts w:hint="eastAsia"/>
          <w:b w:val="0"/>
          <w:bCs/>
          <w:color w:val="0F0D29" w:themeColor="text1"/>
          <w:sz w:val="24"/>
          <w:szCs w:val="20"/>
        </w:rPr>
        <w:t>df 를</w:t>
      </w:r>
      <w:proofErr w:type="gramEnd"/>
      <w:r w:rsidRPr="002B1031">
        <w:rPr>
          <w:rFonts w:hint="eastAsia"/>
          <w:b w:val="0"/>
          <w:bCs/>
          <w:color w:val="0F0D29" w:themeColor="text1"/>
          <w:sz w:val="24"/>
          <w:szCs w:val="20"/>
        </w:rPr>
        <w:t xml:space="preserve"> ascending=False 로 출력한결과&gt;</w:t>
      </w:r>
    </w:p>
    <w:p w14:paraId="201DB704" w14:textId="72272F85" w:rsidR="00E31D03" w:rsidRDefault="002B1031" w:rsidP="00DF027C">
      <w:pPr>
        <w:rPr>
          <w:b w:val="0"/>
          <w:bCs/>
          <w:color w:val="0F0D29" w:themeColor="text1"/>
        </w:rPr>
      </w:pPr>
      <w:r>
        <w:rPr>
          <w:rFonts w:hint="eastAsia"/>
          <w:b w:val="0"/>
          <w:bCs/>
          <w:color w:val="0F0D29" w:themeColor="text1"/>
        </w:rPr>
        <w:t xml:space="preserve">분석 결과, 독거노인 분포가 가장 높았던 </w:t>
      </w:r>
      <w:proofErr w:type="spellStart"/>
      <w:r w:rsidRPr="00407101">
        <w:rPr>
          <w:rFonts w:hint="eastAsia"/>
          <w:color w:val="0F0D29" w:themeColor="text1"/>
        </w:rPr>
        <w:t>산격동에</w:t>
      </w:r>
      <w:proofErr w:type="spellEnd"/>
      <w:r w:rsidRPr="00407101">
        <w:rPr>
          <w:rFonts w:hint="eastAsia"/>
          <w:color w:val="0F0D29" w:themeColor="text1"/>
        </w:rPr>
        <w:t xml:space="preserve"> 위치한 세 요양시설이 출력되었고, 이 세 시설을 기반으로 거점을 선정</w:t>
      </w:r>
      <w:r>
        <w:rPr>
          <w:rFonts w:hint="eastAsia"/>
          <w:b w:val="0"/>
          <w:bCs/>
          <w:color w:val="0F0D29" w:themeColor="text1"/>
        </w:rPr>
        <w:t>하는 것이 타당하다는 결론이 도출되었</w:t>
      </w:r>
      <w:r w:rsidR="009546C1">
        <w:rPr>
          <w:rFonts w:hint="eastAsia"/>
          <w:b w:val="0"/>
          <w:bCs/>
          <w:color w:val="0F0D29" w:themeColor="text1"/>
        </w:rPr>
        <w:t>다</w:t>
      </w:r>
      <w:r>
        <w:rPr>
          <w:rFonts w:hint="eastAsia"/>
          <w:b w:val="0"/>
          <w:bCs/>
          <w:color w:val="0F0D29" w:themeColor="text1"/>
        </w:rPr>
        <w:t xml:space="preserve">. </w:t>
      </w:r>
      <w:r w:rsidR="009278B1">
        <w:rPr>
          <w:rFonts w:hint="eastAsia"/>
          <w:b w:val="0"/>
          <w:bCs/>
          <w:color w:val="0F0D29" w:themeColor="text1"/>
        </w:rPr>
        <w:t xml:space="preserve">위 세 시설은 이미 거리기반 점수 및 독거노인 점수가 높은 시설들이므로, 교통 및 의료를 제외하고 거점 선정 방식으로 활동 공간의 유무, 수용가능 인원, </w:t>
      </w:r>
      <w:r w:rsidR="009405F9">
        <w:rPr>
          <w:rFonts w:hint="eastAsia"/>
          <w:b w:val="0"/>
          <w:bCs/>
          <w:color w:val="0F0D29" w:themeColor="text1"/>
        </w:rPr>
        <w:t>진행중인 활동 등에 중점을 두었</w:t>
      </w:r>
      <w:r w:rsidR="009546C1">
        <w:rPr>
          <w:rFonts w:hint="eastAsia"/>
          <w:b w:val="0"/>
          <w:bCs/>
          <w:color w:val="0F0D29" w:themeColor="text1"/>
        </w:rPr>
        <w:t>다</w:t>
      </w:r>
      <w:r w:rsidR="009405F9">
        <w:rPr>
          <w:rFonts w:hint="eastAsia"/>
          <w:b w:val="0"/>
          <w:bCs/>
          <w:color w:val="0F0D29" w:themeColor="text1"/>
        </w:rPr>
        <w:t>. 먼저, 조사를 통해 수용가능 인원 및 현황, 시설 별 진행중인 프로그램, 활동 공간 등을 찾아보고 간단한 비교를 해보았다.</w:t>
      </w:r>
    </w:p>
    <w:p w14:paraId="4D1C8870" w14:textId="000C0A3E" w:rsidR="002F2CAB" w:rsidRPr="002F2CAB" w:rsidRDefault="002F2CAB" w:rsidP="002F2CAB">
      <w:pPr>
        <w:pStyle w:val="afd"/>
        <w:numPr>
          <w:ilvl w:val="0"/>
          <w:numId w:val="17"/>
        </w:numPr>
        <w:rPr>
          <w:color w:val="0F0D29" w:themeColor="text1"/>
        </w:rPr>
      </w:pPr>
      <w:r w:rsidRPr="002F2CAB">
        <w:rPr>
          <w:rFonts w:hint="eastAsia"/>
          <w:color w:val="0F0D29" w:themeColor="text1"/>
        </w:rPr>
        <w:lastRenderedPageBreak/>
        <w:t>거점 후보지 비교</w:t>
      </w:r>
    </w:p>
    <w:p w14:paraId="199FDCEB" w14:textId="7DE0F6DD" w:rsidR="00E31D03" w:rsidRDefault="009405F9" w:rsidP="00DF027C">
      <w:pPr>
        <w:rPr>
          <w:b w:val="0"/>
          <w:bCs/>
          <w:color w:val="0F0D29" w:themeColor="text1"/>
        </w:rPr>
      </w:pPr>
      <w:r w:rsidRPr="009405F9">
        <w:rPr>
          <w:b w:val="0"/>
          <w:bCs/>
          <w:noProof/>
          <w:color w:val="0F0D29" w:themeColor="text1"/>
        </w:rPr>
        <w:drawing>
          <wp:inline distT="0" distB="0" distL="0" distR="0" wp14:anchorId="2DBCEC94" wp14:editId="39F5E35A">
            <wp:extent cx="6371590" cy="2025650"/>
            <wp:effectExtent l="0" t="0" r="0" b="0"/>
            <wp:docPr id="18884304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30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38D8" w14:textId="5262AD53" w:rsidR="009405F9" w:rsidRPr="009405F9" w:rsidRDefault="009405F9" w:rsidP="00DF027C">
      <w:pPr>
        <w:rPr>
          <w:b w:val="0"/>
          <w:bCs/>
          <w:color w:val="0F0D29" w:themeColor="text1"/>
          <w:sz w:val="24"/>
          <w:szCs w:val="20"/>
        </w:rPr>
      </w:pPr>
      <w:r w:rsidRPr="009405F9">
        <w:rPr>
          <w:rFonts w:hint="eastAsia"/>
          <w:b w:val="0"/>
          <w:bCs/>
          <w:color w:val="0F0D29" w:themeColor="text1"/>
          <w:sz w:val="24"/>
          <w:szCs w:val="20"/>
        </w:rPr>
        <w:t>&lt;정원 및 프로그램 비교&gt;</w:t>
      </w:r>
    </w:p>
    <w:p w14:paraId="171479F4" w14:textId="1B385679" w:rsidR="00E31D03" w:rsidRDefault="003B723D" w:rsidP="00DF027C">
      <w:r>
        <w:rPr>
          <w:rFonts w:hint="eastAsia"/>
          <w:b w:val="0"/>
          <w:bCs/>
          <w:noProof/>
          <w:color w:val="E7E6E6" w:themeColor="background2"/>
        </w:rPr>
        <w:drawing>
          <wp:anchor distT="0" distB="0" distL="114300" distR="114300" simplePos="0" relativeHeight="251664384" behindDoc="0" locked="0" layoutInCell="1" allowOverlap="1" wp14:anchorId="30622CE0" wp14:editId="06EFBB57">
            <wp:simplePos x="0" y="0"/>
            <wp:positionH relativeFrom="column">
              <wp:posOffset>-4734560</wp:posOffset>
            </wp:positionH>
            <wp:positionV relativeFrom="paragraph">
              <wp:posOffset>492125</wp:posOffset>
            </wp:positionV>
            <wp:extent cx="820942" cy="1737258"/>
            <wp:effectExtent l="0" t="0" r="0" b="0"/>
            <wp:wrapNone/>
            <wp:docPr id="1703006876" name="붙여넣은 동영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6876" name="붙여넣은 동영상.png"/>
                    <pic:cNvPicPr>
                      <a:picLocks noChangeAspect="1"/>
                    </pic:cNvPicPr>
                  </pic:nvPicPr>
                  <pic:blipFill>
                    <a:blip r:embed="rId20"/>
                    <a:srcRect t="26881" r="92471" b="18673"/>
                    <a:stretch>
                      <a:fillRect/>
                    </a:stretch>
                  </pic:blipFill>
                  <pic:spPr>
                    <a:xfrm>
                      <a:off x="0" y="0"/>
                      <a:ext cx="820942" cy="17372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405F9">
        <w:rPr>
          <w:rFonts w:hint="eastAsia"/>
          <w:b w:val="0"/>
          <w:bCs/>
          <w:color w:val="171717" w:themeColor="background2" w:themeShade="1A"/>
        </w:rPr>
        <w:t>먼저, 수용가능 인원 및 프로그램 조사</w:t>
      </w:r>
      <w:r w:rsidR="009546C1">
        <w:rPr>
          <w:rFonts w:hint="eastAsia"/>
          <w:b w:val="0"/>
          <w:bCs/>
          <w:color w:val="171717" w:themeColor="background2" w:themeShade="1A"/>
        </w:rPr>
        <w:t>인데,</w:t>
      </w:r>
      <w:r w:rsidR="009405F9">
        <w:rPr>
          <w:rFonts w:hint="eastAsia"/>
          <w:b w:val="0"/>
          <w:bCs/>
          <w:color w:val="171717" w:themeColor="background2" w:themeShade="1A"/>
        </w:rPr>
        <w:t xml:space="preserve"> 여기서 성북공동생활가정은 시설 특성 상 어르신들이 출퇴근과 비슷한 형태로 오가며 지내는 간단한 가정 형식의 시설이었기에, 단체 활동에 적합하지</w:t>
      </w:r>
      <w:r>
        <w:rPr>
          <w:rFonts w:hint="eastAsia"/>
          <w:b w:val="0"/>
          <w:bCs/>
          <w:color w:val="171717" w:themeColor="background2" w:themeShade="1A"/>
        </w:rPr>
        <w:t xml:space="preserve"> 않은 정원을 갖췄다는 것을 확인했다. 또한, 모든 시설에서 진행중인 프로그램이 노인들의 건강과 관련하여 치매예방 및 재활 등에 집중되어 있었기에, 독거노인들의 고립감을 해소하기 위한 프로그램 개선이 필요할 것이라고 판단했다.</w:t>
      </w:r>
    </w:p>
    <w:p w14:paraId="4FB642B9" w14:textId="57E6A897" w:rsidR="00E31D03" w:rsidRDefault="003B723D" w:rsidP="00DF027C">
      <w:r w:rsidRPr="003B723D">
        <w:rPr>
          <w:noProof/>
        </w:rPr>
        <w:drawing>
          <wp:inline distT="0" distB="0" distL="0" distR="0" wp14:anchorId="46DEA037" wp14:editId="55BA64AC">
            <wp:extent cx="6371590" cy="2397760"/>
            <wp:effectExtent l="0" t="0" r="0" b="2540"/>
            <wp:docPr id="33669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926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CE01" w14:textId="1F1DC326" w:rsidR="003B723D" w:rsidRPr="003B723D" w:rsidRDefault="003B723D" w:rsidP="00DF027C">
      <w:pPr>
        <w:rPr>
          <w:b w:val="0"/>
          <w:bCs/>
          <w:color w:val="171717" w:themeColor="background2" w:themeShade="1A"/>
          <w:sz w:val="24"/>
          <w:szCs w:val="20"/>
        </w:rPr>
      </w:pPr>
      <w:r w:rsidRPr="003B723D">
        <w:rPr>
          <w:rFonts w:hint="eastAsia"/>
          <w:b w:val="0"/>
          <w:bCs/>
          <w:color w:val="171717" w:themeColor="background2" w:themeShade="1A"/>
          <w:sz w:val="24"/>
          <w:szCs w:val="20"/>
        </w:rPr>
        <w:t>&lt;시설 및 주변 환경 비교&gt;</w:t>
      </w:r>
    </w:p>
    <w:p w14:paraId="1424F50B" w14:textId="5890B996" w:rsidR="002F2CAB" w:rsidRDefault="003B723D" w:rsidP="00DF027C">
      <w:pPr>
        <w:rPr>
          <w:b w:val="0"/>
          <w:bCs/>
          <w:color w:val="171717" w:themeColor="background2" w:themeShade="1A"/>
        </w:rPr>
      </w:pPr>
      <w:r>
        <w:rPr>
          <w:rFonts w:hint="eastAsia"/>
          <w:b w:val="0"/>
          <w:bCs/>
          <w:color w:val="171717" w:themeColor="background2" w:themeShade="1A"/>
        </w:rPr>
        <w:t>다음은 시설 조사</w:t>
      </w:r>
      <w:r w:rsidR="009546C1">
        <w:rPr>
          <w:rFonts w:hint="eastAsia"/>
          <w:b w:val="0"/>
          <w:bCs/>
          <w:color w:val="171717" w:themeColor="background2" w:themeShade="1A"/>
        </w:rPr>
        <w:t>이다</w:t>
      </w:r>
      <w:r>
        <w:rPr>
          <w:rFonts w:hint="eastAsia"/>
          <w:b w:val="0"/>
          <w:bCs/>
          <w:color w:val="171717" w:themeColor="background2" w:themeShade="1A"/>
        </w:rPr>
        <w:t xml:space="preserve">. 성북공동생활가정은 바로 이전 조사에서 프로그램 공간이 협소하다는 점에서 거점 후보로 알맞지 않음을 확인했고,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희연실버타운은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타 시설들에 비해 비교적 대중교통 접근성이 약 2~3</w:t>
      </w:r>
      <w:proofErr w:type="gramStart"/>
      <w:r>
        <w:rPr>
          <w:rFonts w:hint="eastAsia"/>
          <w:b w:val="0"/>
          <w:bCs/>
          <w:color w:val="171717" w:themeColor="background2" w:themeShade="1A"/>
        </w:rPr>
        <w:t>블럭 가량</w:t>
      </w:r>
      <w:proofErr w:type="gramEnd"/>
      <w:r>
        <w:rPr>
          <w:rFonts w:hint="eastAsia"/>
          <w:b w:val="0"/>
          <w:bCs/>
          <w:color w:val="171717" w:themeColor="background2" w:themeShade="1A"/>
        </w:rPr>
        <w:t xml:space="preserve"> </w:t>
      </w:r>
      <w:r>
        <w:rPr>
          <w:rFonts w:hint="eastAsia"/>
          <w:b w:val="0"/>
          <w:bCs/>
          <w:color w:val="171717" w:themeColor="background2" w:themeShade="1A"/>
        </w:rPr>
        <w:lastRenderedPageBreak/>
        <w:t xml:space="preserve">떨어졌고, 타 시설들에 비해 점수도 낮았고 프로그램 환경에 큰 플러스 요소로써 고려되는 점들이 별로 없었다. </w:t>
      </w:r>
    </w:p>
    <w:p w14:paraId="1F56700E" w14:textId="77777777" w:rsidR="002F2CAB" w:rsidRDefault="002F2CAB" w:rsidP="00DF027C">
      <w:pPr>
        <w:rPr>
          <w:b w:val="0"/>
          <w:bCs/>
          <w:color w:val="171717" w:themeColor="background2" w:themeShade="1A"/>
        </w:rPr>
      </w:pPr>
      <w:r w:rsidRPr="002F2CAB">
        <w:rPr>
          <w:b w:val="0"/>
          <w:bCs/>
          <w:noProof/>
          <w:color w:val="171717" w:themeColor="background2" w:themeShade="1A"/>
        </w:rPr>
        <w:drawing>
          <wp:inline distT="0" distB="0" distL="0" distR="0" wp14:anchorId="3C54BE25" wp14:editId="59F196F0">
            <wp:extent cx="6371590" cy="1781810"/>
            <wp:effectExtent l="0" t="0" r="0" b="8890"/>
            <wp:docPr id="1323686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8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1090" w14:textId="4273CD67" w:rsidR="002F2CAB" w:rsidRPr="002F2CAB" w:rsidRDefault="002F2CAB" w:rsidP="00DF027C">
      <w:pPr>
        <w:rPr>
          <w:b w:val="0"/>
          <w:bCs/>
          <w:color w:val="171717" w:themeColor="background2" w:themeShade="1A"/>
          <w:sz w:val="24"/>
          <w:szCs w:val="20"/>
        </w:rPr>
      </w:pPr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>&lt;</w:t>
      </w:r>
      <w:proofErr w:type="spellStart"/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>봄꽃요양원</w:t>
      </w:r>
      <w:proofErr w:type="spellEnd"/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 xml:space="preserve"> 지하1층 소강당 공간&gt;</w:t>
      </w:r>
    </w:p>
    <w:p w14:paraId="5E873C1F" w14:textId="12253368" w:rsidR="002F2CAB" w:rsidRDefault="003B723D" w:rsidP="00DF027C">
      <w:pPr>
        <w:rPr>
          <w:b w:val="0"/>
          <w:bCs/>
          <w:color w:val="171717" w:themeColor="background2" w:themeShade="1A"/>
        </w:rPr>
      </w:pPr>
      <w:r>
        <w:rPr>
          <w:rFonts w:hint="eastAsia"/>
          <w:b w:val="0"/>
          <w:bCs/>
          <w:color w:val="171717" w:themeColor="background2" w:themeShade="1A"/>
        </w:rPr>
        <w:t xml:space="preserve">반면에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봄꽃요양원은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지하 1층에 </w:t>
      </w:r>
      <w:proofErr w:type="gramStart"/>
      <w:r w:rsidR="002F2CAB">
        <w:rPr>
          <w:rFonts w:hint="eastAsia"/>
          <w:b w:val="0"/>
          <w:bCs/>
          <w:color w:val="171717" w:themeColor="background2" w:themeShade="1A"/>
        </w:rPr>
        <w:t>소</w:t>
      </w:r>
      <w:r>
        <w:rPr>
          <w:rFonts w:hint="eastAsia"/>
          <w:b w:val="0"/>
          <w:bCs/>
          <w:color w:val="171717" w:themeColor="background2" w:themeShade="1A"/>
        </w:rPr>
        <w:t>강당 처럼</w:t>
      </w:r>
      <w:proofErr w:type="gramEnd"/>
      <w:r>
        <w:rPr>
          <w:rFonts w:hint="eastAsia"/>
          <w:b w:val="0"/>
          <w:bCs/>
          <w:color w:val="171717" w:themeColor="background2" w:themeShade="1A"/>
        </w:rPr>
        <w:t xml:space="preserve"> 큰 공간이 있어 요양시설과 별개로 독립적인 활동공간이 있었고, 복지시설이 밀집되어 있는 지역에 위치하였</w:t>
      </w:r>
      <w:r w:rsidR="009546C1">
        <w:rPr>
          <w:rFonts w:hint="eastAsia"/>
          <w:b w:val="0"/>
          <w:bCs/>
          <w:color w:val="171717" w:themeColor="background2" w:themeShade="1A"/>
        </w:rPr>
        <w:t>으며</w:t>
      </w:r>
      <w:r>
        <w:rPr>
          <w:rFonts w:hint="eastAsia"/>
          <w:b w:val="0"/>
          <w:bCs/>
          <w:color w:val="171717" w:themeColor="background2" w:themeShade="1A"/>
        </w:rPr>
        <w:t xml:space="preserve">, 바로 근처에 버스정류장과 의료시설이 다수 분포해 있어 </w:t>
      </w:r>
      <w:r w:rsidRPr="00407101">
        <w:rPr>
          <w:rFonts w:hint="eastAsia"/>
          <w:color w:val="171717" w:themeColor="background2" w:themeShade="1A"/>
        </w:rPr>
        <w:t>다측면에서 접근성이 우수하여 거점 후보로 가장 알맞다</w:t>
      </w:r>
      <w:r>
        <w:rPr>
          <w:rFonts w:hint="eastAsia"/>
          <w:b w:val="0"/>
          <w:bCs/>
          <w:color w:val="171717" w:themeColor="background2" w:themeShade="1A"/>
        </w:rPr>
        <w:t xml:space="preserve">고 판단하였다. </w:t>
      </w:r>
    </w:p>
    <w:p w14:paraId="38B1D8FB" w14:textId="77777777" w:rsidR="002F2CAB" w:rsidRDefault="002F2CAB" w:rsidP="00DF027C">
      <w:pPr>
        <w:rPr>
          <w:b w:val="0"/>
          <w:bCs/>
          <w:color w:val="171717" w:themeColor="background2" w:themeShade="1A"/>
        </w:rPr>
      </w:pPr>
      <w:r w:rsidRPr="002F2CAB">
        <w:rPr>
          <w:b w:val="0"/>
          <w:bCs/>
          <w:noProof/>
          <w:color w:val="171717" w:themeColor="background2" w:themeShade="1A"/>
        </w:rPr>
        <w:drawing>
          <wp:inline distT="0" distB="0" distL="0" distR="0" wp14:anchorId="07EFC3D0" wp14:editId="7C864A34">
            <wp:extent cx="5511800" cy="3092628"/>
            <wp:effectExtent l="0" t="0" r="0" b="0"/>
            <wp:docPr id="907536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36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1400" cy="30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6DD3" w14:textId="48623412" w:rsidR="002F2CAB" w:rsidRPr="002F2CAB" w:rsidRDefault="002F2CAB" w:rsidP="00DF027C">
      <w:pPr>
        <w:rPr>
          <w:b w:val="0"/>
          <w:bCs/>
          <w:color w:val="171717" w:themeColor="background2" w:themeShade="1A"/>
          <w:sz w:val="24"/>
          <w:szCs w:val="20"/>
        </w:rPr>
      </w:pPr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>&lt;</w:t>
      </w:r>
      <w:proofErr w:type="spellStart"/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>봄꽃요양원</w:t>
      </w:r>
      <w:proofErr w:type="spellEnd"/>
      <w:r w:rsidRPr="002F2CAB">
        <w:rPr>
          <w:rFonts w:hint="eastAsia"/>
          <w:b w:val="0"/>
          <w:bCs/>
          <w:color w:val="171717" w:themeColor="background2" w:themeShade="1A"/>
          <w:sz w:val="24"/>
          <w:szCs w:val="20"/>
        </w:rPr>
        <w:t xml:space="preserve"> 활동게시판&gt;</w:t>
      </w:r>
    </w:p>
    <w:p w14:paraId="6509ADA5" w14:textId="6890F6D9" w:rsidR="00E31D03" w:rsidRPr="003B723D" w:rsidRDefault="003B723D" w:rsidP="00DF027C">
      <w:pPr>
        <w:rPr>
          <w:b w:val="0"/>
          <w:bCs/>
          <w:color w:val="171717" w:themeColor="background2" w:themeShade="1A"/>
        </w:rPr>
      </w:pPr>
      <w:r>
        <w:rPr>
          <w:rFonts w:hint="eastAsia"/>
          <w:b w:val="0"/>
          <w:bCs/>
          <w:color w:val="171717" w:themeColor="background2" w:themeShade="1A"/>
        </w:rPr>
        <w:t xml:space="preserve">또한, 지하에 있는 넓은 공간 외에도 잘 보이는 곳에 활동 게시판이 있어, 주간, 월간 활동 등에 있어 지속적인 업데이트와 교류, 친목이 가능하고, </w:t>
      </w:r>
      <w:r w:rsidR="002F2CAB">
        <w:rPr>
          <w:rFonts w:hint="eastAsia"/>
          <w:b w:val="0"/>
          <w:bCs/>
          <w:color w:val="171717" w:themeColor="background2" w:themeShade="1A"/>
        </w:rPr>
        <w:t xml:space="preserve">점수제나 최근 뉴스 기재 등을 도입하기에 매우 적절해 보였다. </w:t>
      </w:r>
    </w:p>
    <w:p w14:paraId="1B7B9DB9" w14:textId="7A42FAEC" w:rsidR="00E31D03" w:rsidRDefault="00FA719C" w:rsidP="00FA719C">
      <w:pPr>
        <w:pStyle w:val="afd"/>
        <w:numPr>
          <w:ilvl w:val="0"/>
          <w:numId w:val="17"/>
        </w:numPr>
        <w:rPr>
          <w:color w:val="171717" w:themeColor="background2" w:themeShade="1A"/>
        </w:rPr>
      </w:pPr>
      <w:r w:rsidRPr="00FA719C">
        <w:rPr>
          <w:rFonts w:hint="eastAsia"/>
          <w:color w:val="171717" w:themeColor="background2" w:themeShade="1A"/>
        </w:rPr>
        <w:lastRenderedPageBreak/>
        <w:t>거점 선정과정 정리</w:t>
      </w:r>
      <w:r w:rsidR="00034CE6">
        <w:rPr>
          <w:rFonts w:hint="eastAsia"/>
          <w:color w:val="171717" w:themeColor="background2" w:themeShade="1A"/>
        </w:rPr>
        <w:t xml:space="preserve"> - EDA</w:t>
      </w:r>
      <w:r w:rsidRPr="00FA719C">
        <w:rPr>
          <w:rFonts w:hint="eastAsia"/>
          <w:color w:val="171717" w:themeColor="background2" w:themeShade="1A"/>
        </w:rPr>
        <w:t xml:space="preserve"> (기술적</w:t>
      </w:r>
      <w:r>
        <w:rPr>
          <w:rFonts w:hint="eastAsia"/>
          <w:color w:val="171717" w:themeColor="background2" w:themeShade="1A"/>
        </w:rPr>
        <w:t xml:space="preserve"> -</w:t>
      </w:r>
      <w:r w:rsidRPr="00FA719C">
        <w:rPr>
          <w:rFonts w:hint="eastAsia"/>
          <w:b w:val="0"/>
          <w:bCs/>
          <w:i/>
          <w:iCs/>
          <w:color w:val="171717" w:themeColor="background2" w:themeShade="1A"/>
        </w:rPr>
        <w:t xml:space="preserve"> technological</w:t>
      </w:r>
      <w:r w:rsidRPr="00FA719C">
        <w:rPr>
          <w:rFonts w:hint="eastAsia"/>
          <w:color w:val="171717" w:themeColor="background2" w:themeShade="1A"/>
        </w:rPr>
        <w:t xml:space="preserve"> 측면)</w:t>
      </w:r>
    </w:p>
    <w:p w14:paraId="3A0B9DB4" w14:textId="0AEBD9BB" w:rsidR="00FA719C" w:rsidRPr="00FA719C" w:rsidRDefault="009546C1" w:rsidP="00FA719C">
      <w:pPr>
        <w:rPr>
          <w:b w:val="0"/>
          <w:bCs/>
          <w:color w:val="171717" w:themeColor="background2" w:themeShade="1A"/>
        </w:rPr>
      </w:pPr>
      <w:r>
        <w:rPr>
          <w:rFonts w:hint="eastAsia"/>
          <w:b w:val="0"/>
          <w:bCs/>
          <w:color w:val="171717" w:themeColor="background2" w:themeShade="1A"/>
        </w:rPr>
        <w:t xml:space="preserve">다음은 </w:t>
      </w:r>
      <w:r w:rsidR="00FA719C">
        <w:rPr>
          <w:rFonts w:hint="eastAsia"/>
          <w:b w:val="0"/>
          <w:bCs/>
          <w:color w:val="171717" w:themeColor="background2" w:themeShade="1A"/>
        </w:rPr>
        <w:t>최종 결과를 도출하기 직전까지의 과정에서 필요</w:t>
      </w:r>
      <w:r>
        <w:rPr>
          <w:rFonts w:hint="eastAsia"/>
          <w:b w:val="0"/>
          <w:bCs/>
          <w:color w:val="171717" w:themeColor="background2" w:themeShade="1A"/>
        </w:rPr>
        <w:t>하였으며</w:t>
      </w:r>
      <w:r w:rsidR="00FA719C">
        <w:rPr>
          <w:rFonts w:hint="eastAsia"/>
          <w:b w:val="0"/>
          <w:bCs/>
          <w:color w:val="171717" w:themeColor="background2" w:themeShade="1A"/>
        </w:rPr>
        <w:t xml:space="preserve">, </w:t>
      </w:r>
      <w:r>
        <w:rPr>
          <w:rFonts w:hint="eastAsia"/>
          <w:b w:val="0"/>
          <w:bCs/>
          <w:color w:val="171717" w:themeColor="background2" w:themeShade="1A"/>
        </w:rPr>
        <w:t xml:space="preserve">필요에 따라 </w:t>
      </w:r>
      <w:r w:rsidR="00FA719C">
        <w:rPr>
          <w:rFonts w:hint="eastAsia"/>
          <w:b w:val="0"/>
          <w:bCs/>
          <w:color w:val="171717" w:themeColor="background2" w:themeShade="1A"/>
        </w:rPr>
        <w:t>사용한 방식들</w:t>
      </w:r>
      <w:r>
        <w:rPr>
          <w:rFonts w:hint="eastAsia"/>
          <w:b w:val="0"/>
          <w:bCs/>
          <w:color w:val="171717" w:themeColor="background2" w:themeShade="1A"/>
        </w:rPr>
        <w:t xml:space="preserve">의 </w:t>
      </w:r>
      <w:r w:rsidR="00FA719C">
        <w:rPr>
          <w:rFonts w:hint="eastAsia"/>
          <w:b w:val="0"/>
          <w:bCs/>
          <w:color w:val="171717" w:themeColor="background2" w:themeShade="1A"/>
        </w:rPr>
        <w:t>기술적인 측면</w:t>
      </w:r>
      <w:r>
        <w:rPr>
          <w:rFonts w:hint="eastAsia"/>
          <w:b w:val="0"/>
          <w:bCs/>
          <w:color w:val="171717" w:themeColor="background2" w:themeShade="1A"/>
        </w:rPr>
        <w:t>이다.</w:t>
      </w:r>
    </w:p>
    <w:p w14:paraId="7450FB2C" w14:textId="271974E9" w:rsidR="00E31D03" w:rsidRDefault="006D067F" w:rsidP="00DF027C">
      <w:pPr>
        <w:rPr>
          <w:b w:val="0"/>
          <w:bCs/>
          <w:color w:val="171717" w:themeColor="background2" w:themeShade="1A"/>
        </w:rPr>
      </w:pPr>
      <w:r w:rsidRPr="00CA04E8">
        <w:rPr>
          <w:noProof/>
        </w:rPr>
        <w:drawing>
          <wp:anchor distT="0" distB="0" distL="114300" distR="114300" simplePos="0" relativeHeight="251665408" behindDoc="0" locked="0" layoutInCell="1" allowOverlap="1" wp14:anchorId="3412DC0F" wp14:editId="67B0BE1D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581400" cy="2072005"/>
            <wp:effectExtent l="0" t="0" r="0" b="4445"/>
            <wp:wrapSquare wrapText="bothSides"/>
            <wp:docPr id="1066442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243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A04E8">
        <w:rPr>
          <w:rFonts w:hint="eastAsia"/>
          <w:b w:val="0"/>
          <w:bCs/>
          <w:color w:val="171717" w:themeColor="background2" w:themeShade="1A"/>
        </w:rPr>
        <w:t>옆은 거리 기반 접근성 점수를 매길 때 사용한 거리 계산 함수</w:t>
      </w:r>
      <w:r w:rsidR="009546C1">
        <w:rPr>
          <w:rFonts w:hint="eastAsia"/>
          <w:b w:val="0"/>
          <w:bCs/>
          <w:color w:val="171717" w:themeColor="background2" w:themeShade="1A"/>
        </w:rPr>
        <w:t>이</w:t>
      </w:r>
      <w:r w:rsidR="00CA04E8">
        <w:rPr>
          <w:rFonts w:hint="eastAsia"/>
          <w:b w:val="0"/>
          <w:bCs/>
          <w:color w:val="171717" w:themeColor="background2" w:themeShade="1A"/>
        </w:rPr>
        <w:t>다.</w:t>
      </w:r>
      <w:r>
        <w:rPr>
          <w:rFonts w:hint="eastAsia"/>
          <w:b w:val="0"/>
          <w:bCs/>
          <w:color w:val="171717" w:themeColor="background2" w:themeShade="1A"/>
        </w:rPr>
        <w:t xml:space="preserve"> </w:t>
      </w:r>
      <w:r w:rsidR="00CA04E8">
        <w:rPr>
          <w:rFonts w:hint="eastAsia"/>
          <w:b w:val="0"/>
          <w:bCs/>
          <w:color w:val="171717" w:themeColor="background2" w:themeShade="1A"/>
        </w:rPr>
        <w:t>최근접 이웃</w:t>
      </w:r>
      <w:r>
        <w:rPr>
          <w:rFonts w:hint="eastAsia"/>
          <w:b w:val="0"/>
          <w:bCs/>
          <w:color w:val="171717" w:themeColor="background2" w:themeShade="1A"/>
        </w:rPr>
        <w:t xml:space="preserve"> 탐색에 유용한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KDTree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를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scipy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로부터 가져와 사용했으며, 실제 척도, 지구 표면상 거리를 고려하여 정확한 거리를 재기 위해 계산한 거리에 지구의 반지름을 곱한 값을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리턴</w:t>
      </w:r>
      <w:r w:rsidR="009546C1">
        <w:rPr>
          <w:rFonts w:hint="eastAsia"/>
          <w:b w:val="0"/>
          <w:bCs/>
          <w:color w:val="171717" w:themeColor="background2" w:themeShade="1A"/>
        </w:rPr>
        <w:t>한</w:t>
      </w:r>
      <w:r>
        <w:rPr>
          <w:rFonts w:hint="eastAsia"/>
          <w:b w:val="0"/>
          <w:bCs/>
          <w:color w:val="171717" w:themeColor="background2" w:themeShade="1A"/>
        </w:rPr>
        <w:t>다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>.</w:t>
      </w:r>
    </w:p>
    <w:p w14:paraId="53212A00" w14:textId="175E936F" w:rsidR="006D067F" w:rsidRDefault="006D067F" w:rsidP="00DF027C">
      <w:pPr>
        <w:rPr>
          <w:b w:val="0"/>
          <w:bCs/>
          <w:color w:val="171717" w:themeColor="background2" w:themeShade="1A"/>
        </w:rPr>
      </w:pPr>
      <w:r>
        <w:rPr>
          <w:rFonts w:hint="eastAsia"/>
          <w:b w:val="0"/>
          <w:bCs/>
          <w:color w:val="171717" w:themeColor="background2" w:themeShade="1A"/>
        </w:rPr>
        <w:t xml:space="preserve">이 함수를 기반으로 버스, 지하철역, 의료시설과의 접근성 거리를 </w:t>
      </w:r>
      <w:proofErr w:type="gramStart"/>
      <w:r>
        <w:rPr>
          <w:rFonts w:hint="eastAsia"/>
          <w:b w:val="0"/>
          <w:bCs/>
          <w:color w:val="171717" w:themeColor="background2" w:themeShade="1A"/>
        </w:rPr>
        <w:t>계산하였고,  pandas</w:t>
      </w:r>
      <w:proofErr w:type="gramEnd"/>
      <w:r>
        <w:rPr>
          <w:rFonts w:hint="eastAsia"/>
          <w:b w:val="0"/>
          <w:bCs/>
          <w:color w:val="171717" w:themeColor="background2" w:themeShade="1A"/>
        </w:rPr>
        <w:t xml:space="preserve"> 라이브러리의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dropna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함수를 통해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결측치를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처리한 후, 거리가 추가된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welfare_combined_</w:t>
      </w:r>
      <w:proofErr w:type="gramStart"/>
      <w:r>
        <w:rPr>
          <w:rFonts w:hint="eastAsia"/>
          <w:b w:val="0"/>
          <w:bCs/>
          <w:color w:val="171717" w:themeColor="background2" w:themeShade="1A"/>
        </w:rPr>
        <w:t>df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의</w:t>
      </w:r>
      <w:proofErr w:type="gramEnd"/>
      <w:r>
        <w:rPr>
          <w:rFonts w:hint="eastAsia"/>
          <w:b w:val="0"/>
          <w:bCs/>
          <w:color w:val="171717" w:themeColor="background2" w:themeShade="1A"/>
        </w:rPr>
        <w:t xml:space="preserve"> 각 칼럼에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sklearn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의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MinMaxScaler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를 적용하여 0과 1사이의 값으로 정규화 하여 이를 점수 산출에 사용하였다. 최종점수는 정규화 된 각 컬럼의 거리의 평균을 1에서 뺀 </w:t>
      </w:r>
      <w:proofErr w:type="gramStart"/>
      <w:r>
        <w:rPr>
          <w:rFonts w:hint="eastAsia"/>
          <w:b w:val="0"/>
          <w:bCs/>
          <w:color w:val="171717" w:themeColor="background2" w:themeShade="1A"/>
        </w:rPr>
        <w:t xml:space="preserve">값으로,  </w:t>
      </w:r>
      <w:r w:rsidR="00A51EE7">
        <w:rPr>
          <w:rFonts w:hint="eastAsia"/>
          <w:b w:val="0"/>
          <w:bCs/>
          <w:color w:val="171717" w:themeColor="background2" w:themeShade="1A"/>
        </w:rPr>
        <w:t>거리기반</w:t>
      </w:r>
      <w:proofErr w:type="gramEnd"/>
      <w:r w:rsidR="00A51EE7">
        <w:rPr>
          <w:rFonts w:hint="eastAsia"/>
          <w:b w:val="0"/>
          <w:bCs/>
          <w:color w:val="171717" w:themeColor="background2" w:themeShade="1A"/>
        </w:rPr>
        <w:t xml:space="preserve"> 최종 점수에 해당하는 점수</w:t>
      </w:r>
      <w:r w:rsidR="009546C1">
        <w:rPr>
          <w:rFonts w:hint="eastAsia"/>
          <w:b w:val="0"/>
          <w:bCs/>
          <w:color w:val="171717" w:themeColor="background2" w:themeShade="1A"/>
        </w:rPr>
        <w:t>이</w:t>
      </w:r>
      <w:r w:rsidR="00A51EE7">
        <w:rPr>
          <w:rFonts w:hint="eastAsia"/>
          <w:b w:val="0"/>
          <w:bCs/>
          <w:color w:val="171717" w:themeColor="background2" w:themeShade="1A"/>
        </w:rPr>
        <w:t xml:space="preserve">다. 이렇게 산출된 점수와 함께 </w:t>
      </w:r>
      <w:proofErr w:type="gramStart"/>
      <w:r w:rsidR="00A51EE7">
        <w:rPr>
          <w:rFonts w:hint="eastAsia"/>
          <w:b w:val="0"/>
          <w:bCs/>
          <w:color w:val="171717" w:themeColor="background2" w:themeShade="1A"/>
        </w:rPr>
        <w:t>folium 의</w:t>
      </w:r>
      <w:proofErr w:type="gramEnd"/>
      <w:r w:rsidR="00A51EE7">
        <w:rPr>
          <w:rFonts w:hint="eastAsia"/>
          <w:b w:val="0"/>
          <w:bCs/>
          <w:color w:val="171717" w:themeColor="background2" w:themeShade="1A"/>
        </w:rPr>
        <w:t xml:space="preserve"> 지도 생성 함수를 통해 시설들이 마커로 표시된 지도를 생성하였고</w:t>
      </w:r>
      <w:r w:rsidR="00E512EC">
        <w:rPr>
          <w:rFonts w:hint="eastAsia"/>
          <w:b w:val="0"/>
          <w:bCs/>
          <w:color w:val="171717" w:themeColor="background2" w:themeShade="1A"/>
        </w:rPr>
        <w:t xml:space="preserve">, </w:t>
      </w:r>
      <w:proofErr w:type="spellStart"/>
      <w:r w:rsidR="00E512EC">
        <w:rPr>
          <w:rFonts w:hint="eastAsia"/>
          <w:b w:val="0"/>
          <w:bCs/>
          <w:color w:val="171717" w:themeColor="background2" w:themeShade="1A"/>
        </w:rPr>
        <w:t>geoJSON</w:t>
      </w:r>
      <w:proofErr w:type="spellEnd"/>
      <w:r w:rsidR="00E512EC">
        <w:rPr>
          <w:rFonts w:hint="eastAsia"/>
          <w:b w:val="0"/>
          <w:bCs/>
          <w:color w:val="171717" w:themeColor="background2" w:themeShade="1A"/>
        </w:rPr>
        <w:t xml:space="preserve">을 활용한 독거노인 분포 지도와 결합하여 </w:t>
      </w:r>
      <w:proofErr w:type="spellStart"/>
      <w:r w:rsidR="00E512EC">
        <w:rPr>
          <w:rFonts w:hint="eastAsia"/>
          <w:b w:val="0"/>
          <w:bCs/>
          <w:color w:val="171717" w:themeColor="background2" w:themeShade="1A"/>
        </w:rPr>
        <w:t>히트맵과</w:t>
      </w:r>
      <w:proofErr w:type="spellEnd"/>
      <w:r w:rsidR="00E512EC">
        <w:rPr>
          <w:rFonts w:hint="eastAsia"/>
          <w:b w:val="0"/>
          <w:bCs/>
          <w:color w:val="171717" w:themeColor="background2" w:themeShade="1A"/>
        </w:rPr>
        <w:t xml:space="preserve"> </w:t>
      </w:r>
      <w:r w:rsidR="00034CE6">
        <w:rPr>
          <w:rFonts w:hint="eastAsia"/>
          <w:b w:val="0"/>
          <w:bCs/>
          <w:color w:val="171717" w:themeColor="background2" w:themeShade="1A"/>
        </w:rPr>
        <w:t>함께</w:t>
      </w:r>
      <w:r w:rsidR="00E512EC">
        <w:rPr>
          <w:rFonts w:hint="eastAsia"/>
          <w:b w:val="0"/>
          <w:bCs/>
          <w:color w:val="171717" w:themeColor="background2" w:themeShade="1A"/>
        </w:rPr>
        <w:t xml:space="preserve"> 분석하였다.</w:t>
      </w:r>
    </w:p>
    <w:p w14:paraId="7F4EF860" w14:textId="56DE05BD" w:rsidR="00E512EC" w:rsidRDefault="00E512EC" w:rsidP="00DF027C">
      <w:pPr>
        <w:rPr>
          <w:b w:val="0"/>
          <w:bCs/>
          <w:color w:val="171717" w:themeColor="background2" w:themeShade="1A"/>
          <w:sz w:val="24"/>
          <w:szCs w:val="20"/>
        </w:rPr>
      </w:pPr>
      <w:r>
        <w:rPr>
          <w:rFonts w:hint="eastAsia"/>
          <w:b w:val="0"/>
          <w:bCs/>
          <w:color w:val="171717" w:themeColor="background2" w:themeShade="1A"/>
        </w:rPr>
        <w:t>시설의</w:t>
      </w:r>
      <w:r w:rsidRPr="00E512EC">
        <w:rPr>
          <w:b w:val="0"/>
          <w:bCs/>
          <w:noProof/>
          <w:color w:val="171717" w:themeColor="background2" w:themeShade="1A"/>
          <w:sz w:val="24"/>
          <w:szCs w:val="20"/>
        </w:rPr>
        <w:drawing>
          <wp:anchor distT="0" distB="0" distL="114300" distR="114300" simplePos="0" relativeHeight="251666432" behindDoc="0" locked="0" layoutInCell="1" allowOverlap="1" wp14:anchorId="546A10A3" wp14:editId="674DBBB8">
            <wp:simplePos x="0" y="0"/>
            <wp:positionH relativeFrom="margin">
              <wp:align>left</wp:align>
            </wp:positionH>
            <wp:positionV relativeFrom="paragraph">
              <wp:posOffset>-5715</wp:posOffset>
            </wp:positionV>
            <wp:extent cx="2761615" cy="1981200"/>
            <wp:effectExtent l="0" t="0" r="635" b="0"/>
            <wp:wrapSquare wrapText="bothSides"/>
            <wp:docPr id="13692034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0341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935" cy="1981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 w:val="0"/>
          <w:bCs/>
          <w:color w:val="171717" w:themeColor="background2" w:themeShade="1A"/>
        </w:rPr>
        <w:t xml:space="preserve">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좌표값을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토대로 지도 위에 겹치게 표시하여 folium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맵과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비교하였고, 지도에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히트맵을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결합하여 독거노인 비율의 분포를 나타내었고, 그 결과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산격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>1동의 비율이 가장 높았다. 이를 통해 독거노인 점수를 매긴 것</w:t>
      </w:r>
      <w:r w:rsidR="009546C1">
        <w:rPr>
          <w:rFonts w:hint="eastAsia"/>
          <w:b w:val="0"/>
          <w:bCs/>
          <w:color w:val="171717" w:themeColor="background2" w:themeShade="1A"/>
        </w:rPr>
        <w:t>이</w:t>
      </w:r>
      <w:r>
        <w:rPr>
          <w:rFonts w:hint="eastAsia"/>
          <w:b w:val="0"/>
          <w:bCs/>
          <w:color w:val="171717" w:themeColor="background2" w:themeShade="1A"/>
        </w:rPr>
        <w:t>다.</w:t>
      </w:r>
    </w:p>
    <w:p w14:paraId="605B7E3D" w14:textId="379752DE" w:rsidR="00E512EC" w:rsidRPr="00E512EC" w:rsidRDefault="00E512EC" w:rsidP="00DF027C">
      <w:pPr>
        <w:rPr>
          <w:b w:val="0"/>
          <w:bCs/>
          <w:color w:val="171717" w:themeColor="background2" w:themeShade="1A"/>
          <w:sz w:val="24"/>
          <w:szCs w:val="20"/>
        </w:rPr>
      </w:pPr>
      <w:r>
        <w:rPr>
          <w:rFonts w:hint="eastAsia"/>
          <w:b w:val="0"/>
          <w:bCs/>
          <w:color w:val="171717" w:themeColor="background2" w:themeShade="1A"/>
          <w:sz w:val="24"/>
          <w:szCs w:val="20"/>
        </w:rPr>
        <w:t>&lt;독거노인 비율 분포도&gt;</w:t>
      </w:r>
    </w:p>
    <w:p w14:paraId="5BE7CF2E" w14:textId="7000C9E7" w:rsidR="008D04A3" w:rsidRDefault="00E512EC" w:rsidP="00DF027C">
      <w:pPr>
        <w:rPr>
          <w:b w:val="0"/>
          <w:bCs/>
          <w:color w:val="171717" w:themeColor="background2" w:themeShade="1A"/>
        </w:rPr>
      </w:pPr>
      <w:r w:rsidRPr="00E512EC">
        <w:rPr>
          <w:rFonts w:hint="eastAsia"/>
          <w:b w:val="0"/>
          <w:bCs/>
          <w:color w:val="171717" w:themeColor="background2" w:themeShade="1A"/>
        </w:rPr>
        <w:lastRenderedPageBreak/>
        <w:t>이러한 시각화 과정에서 겪은 어려움도 있었는데,</w:t>
      </w:r>
      <w:r>
        <w:rPr>
          <w:rFonts w:hint="eastAsia"/>
          <w:b w:val="0"/>
          <w:bCs/>
          <w:color w:val="171717" w:themeColor="background2" w:themeShade="1A"/>
        </w:rPr>
        <w:t xml:space="preserve"> 처음엔 folium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맵과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</w:t>
      </w:r>
      <w:proofErr w:type="spellStart"/>
      <w:r>
        <w:rPr>
          <w:rFonts w:hint="eastAsia"/>
          <w:b w:val="0"/>
          <w:bCs/>
          <w:color w:val="171717" w:themeColor="background2" w:themeShade="1A"/>
        </w:rPr>
        <w:t>geoJSON</w:t>
      </w:r>
      <w:proofErr w:type="spellEnd"/>
      <w:r>
        <w:rPr>
          <w:rFonts w:hint="eastAsia"/>
          <w:b w:val="0"/>
          <w:bCs/>
          <w:color w:val="171717" w:themeColor="background2" w:themeShade="1A"/>
        </w:rPr>
        <w:t xml:space="preserve"> 경계 데이터를 병합하여 매핑하여 클러스터링을 통해 거점을 선정하려고 하</w:t>
      </w:r>
      <w:r w:rsidR="009546C1">
        <w:rPr>
          <w:rFonts w:hint="eastAsia"/>
          <w:b w:val="0"/>
          <w:bCs/>
          <w:color w:val="171717" w:themeColor="background2" w:themeShade="1A"/>
        </w:rPr>
        <w:t>였던 것에서 문제가 발생했다</w:t>
      </w:r>
      <w:r>
        <w:rPr>
          <w:rFonts w:hint="eastAsia"/>
          <w:b w:val="0"/>
          <w:bCs/>
          <w:color w:val="171717" w:themeColor="background2" w:themeShade="1A"/>
        </w:rPr>
        <w:t xml:space="preserve">. </w:t>
      </w:r>
    </w:p>
    <w:p w14:paraId="3A925A9A" w14:textId="252F5B76" w:rsidR="00E31D03" w:rsidRPr="009546C1" w:rsidRDefault="008D04A3" w:rsidP="00DF027C">
      <w:pPr>
        <w:rPr>
          <w:b w:val="0"/>
          <w:bCs/>
          <w:color w:val="171717" w:themeColor="background2" w:themeShade="1A"/>
        </w:rPr>
      </w:pPr>
      <w:r w:rsidRPr="008D04A3">
        <w:rPr>
          <w:bCs/>
          <w:noProof/>
          <w:color w:val="171717" w:themeColor="background2" w:themeShade="1A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B192EE1" wp14:editId="24D48FB1">
                <wp:simplePos x="0" y="0"/>
                <wp:positionH relativeFrom="column">
                  <wp:posOffset>2540</wp:posOffset>
                </wp:positionH>
                <wp:positionV relativeFrom="paragraph">
                  <wp:posOffset>2540</wp:posOffset>
                </wp:positionV>
                <wp:extent cx="4858399" cy="2857853"/>
                <wp:effectExtent l="0" t="0" r="0" b="0"/>
                <wp:wrapSquare wrapText="bothSides"/>
                <wp:docPr id="182" name="그룹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399" cy="2857853"/>
                          <a:chOff x="0" y="0"/>
                          <a:chExt cx="4858397" cy="2857852"/>
                        </a:xfrm>
                      </wpg:grpSpPr>
                      <pic:pic xmlns:pic="http://schemas.openxmlformats.org/drawingml/2006/picture">
                        <pic:nvPicPr>
                          <pic:cNvPr id="804997888" name="Picture 2" descr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677943" y="1054531"/>
                            <a:ext cx="1985545" cy="16381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550540431" name="그림 550540431" descr="그림 103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397" cy="2857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796082145" name="그룹 796082145"/>
                        <wpg:cNvGrpSpPr/>
                        <wpg:grpSpPr>
                          <a:xfrm>
                            <a:off x="3554889" y="51340"/>
                            <a:ext cx="1239119" cy="593809"/>
                            <a:chOff x="3554889" y="51340"/>
                            <a:chExt cx="1239117" cy="593808"/>
                          </a:xfrm>
                        </wpg:grpSpPr>
                        <pic:pic xmlns:pic="http://schemas.openxmlformats.org/drawingml/2006/picture">
                          <pic:nvPicPr>
                            <pic:cNvPr id="214430855" name="그림 214430855" descr="그림 10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rcRect b="167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54889" y="51340"/>
                              <a:ext cx="1239117" cy="593808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801642844" name="그림 1801642844" descr="그림 10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rcRect l="4126" t="51095" r="82913" b="336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06022" y="522255"/>
                              <a:ext cx="160598" cy="108657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392730301" name="그림 392730301" descr="그림 10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rcRect l="2912" t="63760" r="84128" b="209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0966" y="385583"/>
                              <a:ext cx="160598" cy="10865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AD5744" id="그룹 1036" o:spid="_x0000_s1026" style="position:absolute;margin-left:.2pt;margin-top:.2pt;width:382.55pt;height:225.05pt;z-index:251668480" coordsize="48583,28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Picture 2" style="position:absolute;left:26779;top:10545;width:19855;height:16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" strokeweight="1pt">
                  <v:stroke miterlimit="4"/>
                  <v:imagedata r:id="rId29" o:title="Picture 2"/>
                </v:shape>
                <v:shape id="그림 550540431" o:spid="_x0000_s1028" type="#_x0000_t75" alt="그림 1038" style="position:absolute;width:48583;height:28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" strokeweight="1pt">
                  <v:stroke miterlimit="4"/>
                  <v:imagedata r:id="rId30" o:title="그림 1038"/>
                </v:shape>
                <v:group id="그룹 796082145" o:spid="_x0000_s1029" style="position:absolute;left:35548;top:513;width:12392;height:5938" coordorigin="35548,513" coordsize="12391,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">
                  <v:shape id="그림 214430855" o:spid="_x0000_s1030" type="#_x0000_t75" alt="그림 1041" style="position:absolute;left:35548;top:513;width:12392;height: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" strokeweight="1pt">
                    <v:stroke miterlimit="4"/>
                    <v:imagedata r:id="rId31" o:title="그림 1041" cropbottom="10960f"/>
                  </v:shape>
                  <v:shape id="그림 1801642844" o:spid="_x0000_s1031" type="#_x0000_t75" alt="그림 1042" style="position:absolute;left:36060;top:5222;width:1606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" strokeweight="1pt">
                    <v:stroke miterlimit="4"/>
                    <v:imagedata r:id="rId31" o:title="그림 1042" croptop="33486f" cropbottom="22063f" cropleft="2704f" cropright="54338f"/>
                  </v:shape>
                  <v:shape id="그림 392730301" o:spid="_x0000_s1032" type="#_x0000_t75" alt="그림 1043" style="position:absolute;left:35909;top:3855;width:1606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" strokeweight="1pt">
                    <v:stroke miterlimit="4"/>
                    <v:imagedata r:id="rId31" o:title="그림 1043" croptop="41786f" cropbottom="13762f" cropleft="1908f" cropright="55134f"/>
                  </v:shape>
                </v:group>
                <w10:wrap type="square"/>
              </v:group>
            </w:pict>
          </mc:Fallback>
        </mc:AlternateContent>
      </w:r>
      <w:r w:rsidR="00E512EC">
        <w:rPr>
          <w:rFonts w:hint="eastAsia"/>
          <w:b w:val="0"/>
          <w:bCs/>
          <w:color w:val="171717" w:themeColor="background2" w:themeShade="1A"/>
        </w:rPr>
        <w:t xml:space="preserve">병합 과정에서 행정동 명칭의 불일치로 인해 일부 정보가 누락되는 문제가 발생하여 지도에 일부 구역이 </w:t>
      </w:r>
      <w:proofErr w:type="spellStart"/>
      <w:r w:rsidR="00E512EC">
        <w:rPr>
          <w:rFonts w:hint="eastAsia"/>
          <w:b w:val="0"/>
          <w:bCs/>
          <w:color w:val="171717" w:themeColor="background2" w:themeShade="1A"/>
        </w:rPr>
        <w:t>미출력</w:t>
      </w:r>
      <w:proofErr w:type="spellEnd"/>
      <w:r w:rsidR="00E512EC">
        <w:rPr>
          <w:rFonts w:hint="eastAsia"/>
          <w:b w:val="0"/>
          <w:bCs/>
          <w:color w:val="171717" w:themeColor="background2" w:themeShade="1A"/>
        </w:rPr>
        <w:t xml:space="preserve"> 되는 현상이 발생하여, 병합 대신 따로 시각화를 하되, 점수를 도입하여 </w:t>
      </w:r>
      <w:r>
        <w:rPr>
          <w:rFonts w:hint="eastAsia"/>
          <w:b w:val="0"/>
          <w:bCs/>
          <w:color w:val="171717" w:themeColor="background2" w:themeShade="1A"/>
        </w:rPr>
        <w:t xml:space="preserve">이를 기반으로 거점을 선정하는 방식으로 바꿔 문제를 우회하는 데 성공하였다. </w:t>
      </w:r>
      <w:r w:rsidR="009546C1">
        <w:rPr>
          <w:rFonts w:hint="eastAsia"/>
          <w:b w:val="0"/>
          <w:bCs/>
          <w:color w:val="171717" w:themeColor="background2" w:themeShade="1A"/>
        </w:rPr>
        <w:t xml:space="preserve">이렇게 하여 독거노인 비율까지 반영한 최종 점수인 </w:t>
      </w:r>
      <w:r w:rsidR="009546C1">
        <w:rPr>
          <w:b w:val="0"/>
          <w:bCs/>
          <w:color w:val="171717" w:themeColor="background2" w:themeShade="1A"/>
        </w:rPr>
        <w:t>‘</w:t>
      </w:r>
      <w:proofErr w:type="spellStart"/>
      <w:r w:rsidR="009546C1">
        <w:rPr>
          <w:rFonts w:hint="eastAsia"/>
          <w:b w:val="0"/>
          <w:bCs/>
          <w:color w:val="171717" w:themeColor="background2" w:themeShade="1A"/>
        </w:rPr>
        <w:t>총점수</w:t>
      </w:r>
      <w:proofErr w:type="spellEnd"/>
      <w:r w:rsidR="009546C1">
        <w:rPr>
          <w:b w:val="0"/>
          <w:bCs/>
          <w:color w:val="171717" w:themeColor="background2" w:themeShade="1A"/>
        </w:rPr>
        <w:t>’</w:t>
      </w:r>
      <w:r w:rsidR="009546C1">
        <w:rPr>
          <w:rFonts w:hint="eastAsia"/>
          <w:b w:val="0"/>
          <w:bCs/>
          <w:color w:val="171717" w:themeColor="background2" w:themeShade="1A"/>
        </w:rPr>
        <w:t xml:space="preserve"> 칼럼의 값들을 모두 구하였고, 인터넷 서핑을 통해 자료를 조사하여 각 후보군들의 정보를 상호 비교를 하여 </w:t>
      </w:r>
      <w:proofErr w:type="spellStart"/>
      <w:r w:rsidR="009546C1" w:rsidRPr="009D17B6">
        <w:rPr>
          <w:rFonts w:hint="eastAsia"/>
          <w:color w:val="171717" w:themeColor="background2" w:themeShade="1A"/>
        </w:rPr>
        <w:t>봄꽃요양원</w:t>
      </w:r>
      <w:r w:rsidR="009546C1">
        <w:rPr>
          <w:rFonts w:hint="eastAsia"/>
          <w:b w:val="0"/>
          <w:bCs/>
          <w:color w:val="171717" w:themeColor="background2" w:themeShade="1A"/>
        </w:rPr>
        <w:t>이라는</w:t>
      </w:r>
      <w:proofErr w:type="spellEnd"/>
      <w:r w:rsidR="009546C1">
        <w:rPr>
          <w:rFonts w:hint="eastAsia"/>
          <w:b w:val="0"/>
          <w:bCs/>
          <w:color w:val="171717" w:themeColor="background2" w:themeShade="1A"/>
        </w:rPr>
        <w:t xml:space="preserve"> 최종 후보를 도출해낸 것이다. 다음은 이러한 결론을 기반으로 적용할 </w:t>
      </w:r>
      <w:r w:rsidR="000E7378">
        <w:rPr>
          <w:rFonts w:hint="eastAsia"/>
          <w:b w:val="0"/>
          <w:bCs/>
          <w:color w:val="171717" w:themeColor="background2" w:themeShade="1A"/>
        </w:rPr>
        <w:t>프로그램 및 개선방안이다.</w:t>
      </w:r>
    </w:p>
    <w:p w14:paraId="78C6F5F6" w14:textId="28DA0701" w:rsidR="00E31D03" w:rsidRPr="00E512EC" w:rsidRDefault="00E31D03" w:rsidP="00DF027C"/>
    <w:p w14:paraId="62035CCB" w14:textId="77777777" w:rsidR="00E31D03" w:rsidRDefault="00E31D03" w:rsidP="00DF027C"/>
    <w:p w14:paraId="796C3BE0" w14:textId="77777777" w:rsidR="00E31D03" w:rsidRDefault="00E31D03" w:rsidP="00DF027C"/>
    <w:p w14:paraId="18D323B1" w14:textId="77777777" w:rsidR="00E749C3" w:rsidRPr="00882EF0" w:rsidRDefault="00E749C3" w:rsidP="00DF027C"/>
    <w:sectPr w:rsidR="00E749C3" w:rsidRPr="00882EF0" w:rsidSect="00AB02A7">
      <w:headerReference w:type="default" r:id="rId32"/>
      <w:footerReference w:type="default" r:id="rId3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914C39" w14:textId="77777777" w:rsidR="00AB3FAD" w:rsidRDefault="00AB3FAD">
      <w:r>
        <w:separator/>
      </w:r>
    </w:p>
    <w:p w14:paraId="6C25DA8E" w14:textId="77777777" w:rsidR="00AB3FAD" w:rsidRDefault="00AB3FAD"/>
  </w:endnote>
  <w:endnote w:type="continuationSeparator" w:id="0">
    <w:p w14:paraId="0D12A04F" w14:textId="77777777" w:rsidR="00AB3FAD" w:rsidRDefault="00AB3FAD">
      <w:r>
        <w:continuationSeparator/>
      </w:r>
    </w:p>
    <w:p w14:paraId="1E9CA768" w14:textId="77777777" w:rsidR="00AB3FAD" w:rsidRDefault="00AB3FA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한컴 말랑말랑 Bold">
    <w:panose1 w:val="020F0803000000000000"/>
    <w:charset w:val="81"/>
    <w:family w:val="modern"/>
    <w:pitch w:val="variable"/>
    <w:sig w:usb0="800002A7" w:usb1="09D77CFB" w:usb2="00000010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  <w:color w:val="0F0D29" w:themeColor="text1"/>
      </w:rPr>
    </w:sdtEndPr>
    <w:sdtContent>
      <w:p w14:paraId="34FA52C3" w14:textId="290D1F04" w:rsidR="00DF027C" w:rsidRPr="00046E49" w:rsidRDefault="00DF027C">
        <w:pPr>
          <w:pStyle w:val="aa"/>
          <w:jc w:val="center"/>
          <w:rPr>
            <w:color w:val="0F0D29" w:themeColor="text1"/>
          </w:rPr>
        </w:pPr>
        <w:r w:rsidRPr="00046E49">
          <w:rPr>
            <w:rFonts w:hint="eastAsia"/>
            <w:color w:val="0F0D29" w:themeColor="text1"/>
            <w:lang w:val="ko-KR" w:bidi="ko-KR"/>
          </w:rPr>
          <w:fldChar w:fldCharType="begin"/>
        </w:r>
        <w:r w:rsidRPr="00046E49">
          <w:rPr>
            <w:rFonts w:hint="eastAsia"/>
            <w:color w:val="0F0D29" w:themeColor="text1"/>
            <w:lang w:val="ko-KR" w:bidi="ko-KR"/>
          </w:rPr>
          <w:instrText xml:space="preserve"> PAGE   \* MERGEFORMAT </w:instrText>
        </w:r>
        <w:r w:rsidRPr="00046E49">
          <w:rPr>
            <w:rFonts w:hint="eastAsia"/>
            <w:color w:val="0F0D29" w:themeColor="text1"/>
            <w:lang w:val="ko-KR" w:bidi="ko-KR"/>
          </w:rPr>
          <w:fldChar w:fldCharType="separate"/>
        </w:r>
        <w:r w:rsidR="00AB02A7" w:rsidRPr="00046E49">
          <w:rPr>
            <w:rFonts w:hint="eastAsia"/>
            <w:noProof/>
            <w:color w:val="0F0D29" w:themeColor="text1"/>
            <w:lang w:val="ko-KR" w:bidi="ko-KR"/>
          </w:rPr>
          <w:t>2</w:t>
        </w:r>
        <w:r w:rsidRPr="00046E49">
          <w:rPr>
            <w:rFonts w:hint="eastAsia"/>
            <w:noProof/>
            <w:color w:val="0F0D29" w:themeColor="text1"/>
            <w:lang w:val="ko-KR" w:bidi="ko-KR"/>
          </w:rPr>
          <w:fldChar w:fldCharType="end"/>
        </w:r>
      </w:p>
    </w:sdtContent>
  </w:sdt>
  <w:p w14:paraId="0245D796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23DACD" w14:textId="77777777" w:rsidR="00AB3FAD" w:rsidRDefault="00AB3FAD">
      <w:r>
        <w:separator/>
      </w:r>
    </w:p>
    <w:p w14:paraId="628DB014" w14:textId="77777777" w:rsidR="00AB3FAD" w:rsidRDefault="00AB3FAD"/>
  </w:footnote>
  <w:footnote w:type="continuationSeparator" w:id="0">
    <w:p w14:paraId="1A7F1136" w14:textId="77777777" w:rsidR="00AB3FAD" w:rsidRDefault="00AB3FAD">
      <w:r>
        <w:continuationSeparator/>
      </w:r>
    </w:p>
    <w:p w14:paraId="17C3FA7E" w14:textId="77777777" w:rsidR="00AB3FAD" w:rsidRDefault="00AB3FA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14FF59F6" w14:textId="77777777" w:rsidTr="00D54CA8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C00000"/>
            <w:right w:val="nil"/>
          </w:tcBorders>
        </w:tcPr>
        <w:p w14:paraId="2DFB191E" w14:textId="77777777" w:rsidR="00D077E9" w:rsidRPr="00240586" w:rsidRDefault="00D077E9">
          <w:pPr>
            <w:pStyle w:val="a9"/>
          </w:pPr>
        </w:p>
      </w:tc>
    </w:tr>
  </w:tbl>
  <w:p w14:paraId="232ADF7A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13A1534"/>
    <w:multiLevelType w:val="hybridMultilevel"/>
    <w:tmpl w:val="9970C320"/>
    <w:lvl w:ilvl="0" w:tplc="4252916C">
      <w:start w:val="1"/>
      <w:numFmt w:val="upperRoman"/>
      <w:lvlText w:val="%1."/>
      <w:lvlJc w:val="left"/>
      <w:pPr>
        <w:ind w:left="581" w:hanging="440"/>
      </w:pPr>
      <w:rPr>
        <w:color w:val="171717" w:themeColor="background2" w:themeShade="1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8D7CDC"/>
    <w:multiLevelType w:val="hybridMultilevel"/>
    <w:tmpl w:val="C444104A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1DF5660"/>
    <w:multiLevelType w:val="hybridMultilevel"/>
    <w:tmpl w:val="DBA04AC2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A7769FE"/>
    <w:multiLevelType w:val="hybridMultilevel"/>
    <w:tmpl w:val="FFA4EDE4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7AC396B"/>
    <w:multiLevelType w:val="hybridMultilevel"/>
    <w:tmpl w:val="24ECE212"/>
    <w:lvl w:ilvl="0" w:tplc="6C2651B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29122E3"/>
    <w:multiLevelType w:val="hybridMultilevel"/>
    <w:tmpl w:val="291A29A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631434AD"/>
    <w:multiLevelType w:val="hybridMultilevel"/>
    <w:tmpl w:val="7C9CE384"/>
    <w:lvl w:ilvl="0" w:tplc="E8687CD6">
      <w:start w:val="1"/>
      <w:numFmt w:val="upperRoman"/>
      <w:lvlText w:val="%1."/>
      <w:lvlJc w:val="left"/>
      <w:pPr>
        <w:ind w:left="581" w:hanging="440"/>
      </w:pPr>
      <w:rPr>
        <w:b/>
        <w:bCs w:val="0"/>
      </w:rPr>
    </w:lvl>
    <w:lvl w:ilvl="1" w:tplc="04090019" w:tentative="1">
      <w:start w:val="1"/>
      <w:numFmt w:val="upperLetter"/>
      <w:lvlText w:val="%2."/>
      <w:lvlJc w:val="left"/>
      <w:pPr>
        <w:ind w:left="1021" w:hanging="440"/>
      </w:pPr>
    </w:lvl>
    <w:lvl w:ilvl="2" w:tplc="0409001B" w:tentative="1">
      <w:start w:val="1"/>
      <w:numFmt w:val="lowerRoman"/>
      <w:lvlText w:val="%3."/>
      <w:lvlJc w:val="right"/>
      <w:pPr>
        <w:ind w:left="1461" w:hanging="440"/>
      </w:pPr>
    </w:lvl>
    <w:lvl w:ilvl="3" w:tplc="0409000F" w:tentative="1">
      <w:start w:val="1"/>
      <w:numFmt w:val="decimal"/>
      <w:lvlText w:val="%4."/>
      <w:lvlJc w:val="left"/>
      <w:pPr>
        <w:ind w:left="1901" w:hanging="440"/>
      </w:pPr>
    </w:lvl>
    <w:lvl w:ilvl="4" w:tplc="04090019" w:tentative="1">
      <w:start w:val="1"/>
      <w:numFmt w:val="upperLetter"/>
      <w:lvlText w:val="%5."/>
      <w:lvlJc w:val="left"/>
      <w:pPr>
        <w:ind w:left="2341" w:hanging="440"/>
      </w:pPr>
    </w:lvl>
    <w:lvl w:ilvl="5" w:tplc="0409001B" w:tentative="1">
      <w:start w:val="1"/>
      <w:numFmt w:val="lowerRoman"/>
      <w:lvlText w:val="%6."/>
      <w:lvlJc w:val="right"/>
      <w:pPr>
        <w:ind w:left="2781" w:hanging="440"/>
      </w:pPr>
    </w:lvl>
    <w:lvl w:ilvl="6" w:tplc="0409000F" w:tentative="1">
      <w:start w:val="1"/>
      <w:numFmt w:val="decimal"/>
      <w:lvlText w:val="%7."/>
      <w:lvlJc w:val="left"/>
      <w:pPr>
        <w:ind w:left="3221" w:hanging="440"/>
      </w:pPr>
    </w:lvl>
    <w:lvl w:ilvl="7" w:tplc="04090019" w:tentative="1">
      <w:start w:val="1"/>
      <w:numFmt w:val="upperLetter"/>
      <w:lvlText w:val="%8."/>
      <w:lvlJc w:val="left"/>
      <w:pPr>
        <w:ind w:left="3661" w:hanging="440"/>
      </w:pPr>
    </w:lvl>
    <w:lvl w:ilvl="8" w:tplc="0409001B" w:tentative="1">
      <w:start w:val="1"/>
      <w:numFmt w:val="lowerRoman"/>
      <w:lvlText w:val="%9."/>
      <w:lvlJc w:val="right"/>
      <w:pPr>
        <w:ind w:left="4101" w:hanging="440"/>
      </w:pPr>
    </w:lvl>
  </w:abstractNum>
  <w:abstractNum w:abstractNumId="18" w15:restartNumberingAfterBreak="0">
    <w:nsid w:val="68734799"/>
    <w:multiLevelType w:val="hybridMultilevel"/>
    <w:tmpl w:val="0F92B496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77D21093"/>
    <w:multiLevelType w:val="hybridMultilevel"/>
    <w:tmpl w:val="15A4776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EB128E0"/>
    <w:multiLevelType w:val="hybridMultilevel"/>
    <w:tmpl w:val="898C6B8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F0F41E7"/>
    <w:multiLevelType w:val="hybridMultilevel"/>
    <w:tmpl w:val="355087BC"/>
    <w:lvl w:ilvl="0" w:tplc="D2DA8C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25712435">
    <w:abstractNumId w:val="11"/>
  </w:num>
  <w:num w:numId="2" w16cid:durableId="256136057">
    <w:abstractNumId w:val="19"/>
  </w:num>
  <w:num w:numId="3" w16cid:durableId="1184175768">
    <w:abstractNumId w:val="8"/>
  </w:num>
  <w:num w:numId="4" w16cid:durableId="435247609">
    <w:abstractNumId w:val="3"/>
  </w:num>
  <w:num w:numId="5" w16cid:durableId="1311906903">
    <w:abstractNumId w:val="2"/>
  </w:num>
  <w:num w:numId="6" w16cid:durableId="2062097531">
    <w:abstractNumId w:val="1"/>
  </w:num>
  <w:num w:numId="7" w16cid:durableId="1957372666">
    <w:abstractNumId w:val="0"/>
  </w:num>
  <w:num w:numId="8" w16cid:durableId="1231845531">
    <w:abstractNumId w:val="9"/>
  </w:num>
  <w:num w:numId="9" w16cid:durableId="1264648573">
    <w:abstractNumId w:val="7"/>
  </w:num>
  <w:num w:numId="10" w16cid:durableId="753821705">
    <w:abstractNumId w:val="6"/>
  </w:num>
  <w:num w:numId="11" w16cid:durableId="2028480899">
    <w:abstractNumId w:val="5"/>
  </w:num>
  <w:num w:numId="12" w16cid:durableId="1626154075">
    <w:abstractNumId w:val="4"/>
  </w:num>
  <w:num w:numId="13" w16cid:durableId="1327901811">
    <w:abstractNumId w:val="20"/>
  </w:num>
  <w:num w:numId="14" w16cid:durableId="660235576">
    <w:abstractNumId w:val="23"/>
  </w:num>
  <w:num w:numId="15" w16cid:durableId="771588016">
    <w:abstractNumId w:val="14"/>
  </w:num>
  <w:num w:numId="16" w16cid:durableId="1667510816">
    <w:abstractNumId w:val="15"/>
  </w:num>
  <w:num w:numId="17" w16cid:durableId="1997027181">
    <w:abstractNumId w:val="10"/>
  </w:num>
  <w:num w:numId="18" w16cid:durableId="1996297051">
    <w:abstractNumId w:val="13"/>
  </w:num>
  <w:num w:numId="19" w16cid:durableId="1329210466">
    <w:abstractNumId w:val="22"/>
  </w:num>
  <w:num w:numId="20" w16cid:durableId="2144500002">
    <w:abstractNumId w:val="18"/>
  </w:num>
  <w:num w:numId="21" w16cid:durableId="784153412">
    <w:abstractNumId w:val="17"/>
  </w:num>
  <w:num w:numId="22" w16cid:durableId="755051135">
    <w:abstractNumId w:val="21"/>
  </w:num>
  <w:num w:numId="23" w16cid:durableId="1341658274">
    <w:abstractNumId w:val="12"/>
  </w:num>
  <w:num w:numId="24" w16cid:durableId="1654427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CA8"/>
    <w:rsid w:val="0002482E"/>
    <w:rsid w:val="00034CE6"/>
    <w:rsid w:val="0004166C"/>
    <w:rsid w:val="00046E49"/>
    <w:rsid w:val="00050324"/>
    <w:rsid w:val="0005758F"/>
    <w:rsid w:val="000A0150"/>
    <w:rsid w:val="000C7039"/>
    <w:rsid w:val="000E63C9"/>
    <w:rsid w:val="000E7378"/>
    <w:rsid w:val="00112477"/>
    <w:rsid w:val="00130E9D"/>
    <w:rsid w:val="00150A6D"/>
    <w:rsid w:val="00185B35"/>
    <w:rsid w:val="001F2BC8"/>
    <w:rsid w:val="001F5F6B"/>
    <w:rsid w:val="00240586"/>
    <w:rsid w:val="00243EBC"/>
    <w:rsid w:val="00246A35"/>
    <w:rsid w:val="00277E60"/>
    <w:rsid w:val="00284348"/>
    <w:rsid w:val="002B1031"/>
    <w:rsid w:val="002C7525"/>
    <w:rsid w:val="002F2CAB"/>
    <w:rsid w:val="002F51F5"/>
    <w:rsid w:val="00312137"/>
    <w:rsid w:val="00330359"/>
    <w:rsid w:val="0033762F"/>
    <w:rsid w:val="00360494"/>
    <w:rsid w:val="00366C7E"/>
    <w:rsid w:val="00384EA3"/>
    <w:rsid w:val="003A39A1"/>
    <w:rsid w:val="003B723D"/>
    <w:rsid w:val="003C2191"/>
    <w:rsid w:val="003D3863"/>
    <w:rsid w:val="00407101"/>
    <w:rsid w:val="004110DE"/>
    <w:rsid w:val="00433CFE"/>
    <w:rsid w:val="0044085A"/>
    <w:rsid w:val="0044473D"/>
    <w:rsid w:val="004938F0"/>
    <w:rsid w:val="004B21A5"/>
    <w:rsid w:val="005037F0"/>
    <w:rsid w:val="00516A86"/>
    <w:rsid w:val="005275F6"/>
    <w:rsid w:val="00547C0E"/>
    <w:rsid w:val="00572102"/>
    <w:rsid w:val="005E7F8B"/>
    <w:rsid w:val="005F1BB0"/>
    <w:rsid w:val="00656C4D"/>
    <w:rsid w:val="0067644B"/>
    <w:rsid w:val="006A4665"/>
    <w:rsid w:val="006D067F"/>
    <w:rsid w:val="006E5716"/>
    <w:rsid w:val="0072747C"/>
    <w:rsid w:val="007302B3"/>
    <w:rsid w:val="00730733"/>
    <w:rsid w:val="00730E3A"/>
    <w:rsid w:val="00736AAF"/>
    <w:rsid w:val="00765B2A"/>
    <w:rsid w:val="00770B05"/>
    <w:rsid w:val="00783A34"/>
    <w:rsid w:val="007C6B52"/>
    <w:rsid w:val="007D16C5"/>
    <w:rsid w:val="007F0A43"/>
    <w:rsid w:val="00847680"/>
    <w:rsid w:val="00862FE4"/>
    <w:rsid w:val="0086389A"/>
    <w:rsid w:val="0087605E"/>
    <w:rsid w:val="00882EF0"/>
    <w:rsid w:val="008B1FEE"/>
    <w:rsid w:val="008D04A3"/>
    <w:rsid w:val="00903C32"/>
    <w:rsid w:val="00916B16"/>
    <w:rsid w:val="009173B9"/>
    <w:rsid w:val="009278B1"/>
    <w:rsid w:val="0093335D"/>
    <w:rsid w:val="0093613E"/>
    <w:rsid w:val="009405F9"/>
    <w:rsid w:val="00943026"/>
    <w:rsid w:val="009546C1"/>
    <w:rsid w:val="00966B81"/>
    <w:rsid w:val="009C7720"/>
    <w:rsid w:val="009D17B6"/>
    <w:rsid w:val="00A23AFA"/>
    <w:rsid w:val="00A31B3E"/>
    <w:rsid w:val="00A51EE7"/>
    <w:rsid w:val="00A532F3"/>
    <w:rsid w:val="00A8489E"/>
    <w:rsid w:val="00AB02A7"/>
    <w:rsid w:val="00AB3FAD"/>
    <w:rsid w:val="00AC29F3"/>
    <w:rsid w:val="00B231E5"/>
    <w:rsid w:val="00C02B87"/>
    <w:rsid w:val="00C4086D"/>
    <w:rsid w:val="00C9360B"/>
    <w:rsid w:val="00CA04E8"/>
    <w:rsid w:val="00CA1896"/>
    <w:rsid w:val="00CB5B28"/>
    <w:rsid w:val="00CF5371"/>
    <w:rsid w:val="00D02199"/>
    <w:rsid w:val="00D0323A"/>
    <w:rsid w:val="00D0559F"/>
    <w:rsid w:val="00D077E9"/>
    <w:rsid w:val="00D42CB7"/>
    <w:rsid w:val="00D5413D"/>
    <w:rsid w:val="00D54CA8"/>
    <w:rsid w:val="00D570A9"/>
    <w:rsid w:val="00D70D02"/>
    <w:rsid w:val="00D770C7"/>
    <w:rsid w:val="00D86945"/>
    <w:rsid w:val="00D90290"/>
    <w:rsid w:val="00DD152F"/>
    <w:rsid w:val="00DE213F"/>
    <w:rsid w:val="00DF027C"/>
    <w:rsid w:val="00DF5605"/>
    <w:rsid w:val="00E00A32"/>
    <w:rsid w:val="00E22ACD"/>
    <w:rsid w:val="00E31D03"/>
    <w:rsid w:val="00E512EC"/>
    <w:rsid w:val="00E620B0"/>
    <w:rsid w:val="00E661F2"/>
    <w:rsid w:val="00E749C3"/>
    <w:rsid w:val="00E81B40"/>
    <w:rsid w:val="00EF555B"/>
    <w:rsid w:val="00F027BB"/>
    <w:rsid w:val="00F11DCF"/>
    <w:rsid w:val="00F162EA"/>
    <w:rsid w:val="00F316FE"/>
    <w:rsid w:val="00F52D27"/>
    <w:rsid w:val="00F83527"/>
    <w:rsid w:val="00FA719C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7078EB"/>
  <w15:docId w15:val="{0549E26C-8C22-47ED-B513-9DBA22C48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35"/>
    <w:unhideWhenUsed/>
    <w:qFormat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7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0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pixabay.com/ko/%ED%9D%90%EB%A6%BC-%EC%82%AC%EC%97%85-%EC%B0%A8%ED%8A%B8-%EC%BB%B4%ED%93%A8%ED%84%B0-%EB%8D%B0%EC%9D%B4%ED%84%B0-%EA%B8%88%EC%9C%B5-%EA%B7%B8%EB%9E%98%ED%94%84-%EC%84%B1%EC%9E%A5-%EB%B9%9B-1853262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C07EFA84AC743B7AD5E655E619C49C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EEACB21-C2A8-4540-8629-878B86D4FF04}"/>
      </w:docPartPr>
      <w:docPartBody>
        <w:p w:rsidR="001073FF" w:rsidRDefault="00000000">
          <w:pPr>
            <w:pStyle w:val="4C07EFA84AC743B7AD5E655E619C49C0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6월 13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325003E8669C49CBBFD09397856AB80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435250-7A91-42A2-8205-5A6A81B239C3}"/>
      </w:docPartPr>
      <w:docPartBody>
        <w:p w:rsidR="001073FF" w:rsidRDefault="00000000">
          <w:pPr>
            <w:pStyle w:val="325003E8669C49CBBFD09397856AB80F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1129AD394CF046B48378159F65000AB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4EF0527-8C2E-42AD-9F28-ADC16DCAA51C}"/>
      </w:docPartPr>
      <w:docPartBody>
        <w:p w:rsidR="001073FF" w:rsidRDefault="00000000">
          <w:pPr>
            <w:pStyle w:val="1129AD394CF046B48378159F65000AB6"/>
          </w:pPr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  <w:docPart>
      <w:docPartPr>
        <w:name w:val="262FF0DB7F8B449291A445CC174081F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FD2D3C1-D65E-4782-9320-7FEED9C5BF0D}"/>
      </w:docPartPr>
      <w:docPartBody>
        <w:p w:rsidR="001073FF" w:rsidRDefault="00880EF6" w:rsidP="00880EF6">
          <w:pPr>
            <w:pStyle w:val="262FF0DB7F8B449291A445CC174081FF"/>
          </w:pPr>
          <w:r w:rsidRPr="00240586">
            <w:rPr>
              <w:rFonts w:hint="eastAsia"/>
              <w:lang w:val="ko-KR" w:bidi="ko-KR"/>
            </w:rPr>
            <w:t>여기에 부제목 텍스트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한컴 말랑말랑 Bold">
    <w:panose1 w:val="020F0803000000000000"/>
    <w:charset w:val="81"/>
    <w:family w:val="modern"/>
    <w:pitch w:val="variable"/>
    <w:sig w:usb0="800002A7" w:usb1="09D77CFB" w:usb2="00000010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EF6"/>
    <w:rsid w:val="001073FF"/>
    <w:rsid w:val="003A54C1"/>
    <w:rsid w:val="006A4665"/>
    <w:rsid w:val="007E773A"/>
    <w:rsid w:val="007F0A43"/>
    <w:rsid w:val="00880EF6"/>
    <w:rsid w:val="00964FCF"/>
    <w:rsid w:val="00DF5605"/>
    <w:rsid w:val="00E6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</w:pPr>
    <w:rPr>
      <w:caps/>
      <w:color w:val="44546A" w:themeColor="text2"/>
      <w:spacing w:val="20"/>
      <w:kern w:val="0"/>
      <w:sz w:val="32"/>
      <w:szCs w:val="22"/>
      <w14:ligatures w14:val="none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  <w:szCs w:val="22"/>
      <w14:ligatures w14:val="none"/>
    </w:rPr>
  </w:style>
  <w:style w:type="paragraph" w:customStyle="1" w:styleId="4C07EFA84AC743B7AD5E655E619C49C0">
    <w:name w:val="4C07EFA84AC743B7AD5E655E619C49C0"/>
    <w:pPr>
      <w:widowControl w:val="0"/>
      <w:wordWrap w:val="0"/>
      <w:autoSpaceDE w:val="0"/>
      <w:autoSpaceDN w:val="0"/>
    </w:pPr>
  </w:style>
  <w:style w:type="paragraph" w:customStyle="1" w:styleId="325003E8669C49CBBFD09397856AB80F">
    <w:name w:val="325003E8669C49CBBFD09397856AB80F"/>
    <w:pPr>
      <w:widowControl w:val="0"/>
      <w:wordWrap w:val="0"/>
      <w:autoSpaceDE w:val="0"/>
      <w:autoSpaceDN w:val="0"/>
    </w:pPr>
  </w:style>
  <w:style w:type="paragraph" w:customStyle="1" w:styleId="1129AD394CF046B48378159F65000AB6">
    <w:name w:val="1129AD394CF046B48378159F65000AB6"/>
    <w:pPr>
      <w:widowControl w:val="0"/>
      <w:wordWrap w:val="0"/>
      <w:autoSpaceDE w:val="0"/>
      <w:autoSpaceDN w:val="0"/>
    </w:pPr>
  </w:style>
  <w:style w:type="character" w:styleId="a4">
    <w:name w:val="Placeholder Text"/>
    <w:basedOn w:val="a0"/>
    <w:uiPriority w:val="99"/>
    <w:unhideWhenUsed/>
    <w:rsid w:val="00880EF6"/>
    <w:rPr>
      <w:rFonts w:ascii="맑은 고딕" w:eastAsia="맑은 고딕" w:hAnsi="맑은 고딕"/>
      <w:color w:val="808080"/>
    </w:rPr>
  </w:style>
  <w:style w:type="paragraph" w:customStyle="1" w:styleId="262FF0DB7F8B449291A445CC174081FF">
    <w:name w:val="262FF0DB7F8B449291A445CC174081FF"/>
    <w:rsid w:val="00880EF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김민혁(조장), 조주성, 최원경, 장윤경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 </Template>
  <TotalTime>206</TotalTime>
  <Pages>9</Pages>
  <Words>752</Words>
  <Characters>4293</Characters>
  <Application>Microsoft Office Word</Application>
  <DocSecurity>0</DocSecurity>
  <Lines>35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민혁 김</cp:lastModifiedBy>
  <cp:revision>14</cp:revision>
  <cp:lastPrinted>2006-08-01T17:47:00Z</cp:lastPrinted>
  <dcterms:created xsi:type="dcterms:W3CDTF">2025-06-13T07:20:00Z</dcterms:created>
  <dcterms:modified xsi:type="dcterms:W3CDTF">2025-06-13T12:53:00Z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